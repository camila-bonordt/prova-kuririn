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B939" w14:textId="595649BD" w:rsidR="00497F54" w:rsidRPr="00D33232" w:rsidRDefault="00D90161" w:rsidP="00E247E4">
      <w:pPr>
        <w:pStyle w:val="Nome"/>
        <w:tabs>
          <w:tab w:val="center" w:pos="4873"/>
        </w:tabs>
        <w:ind w:left="0"/>
        <w:rPr>
          <w:lang w:val="pt-BR"/>
        </w:rPr>
      </w:pPr>
      <w:r>
        <w:rPr>
          <w:lang w:val="pt-BR"/>
        </w:rPr>
        <w:t xml:space="preserve">Manuela </w:t>
      </w:r>
      <w:r w:rsidR="00E247E4">
        <w:rPr>
          <w:lang w:val="pt-BR"/>
        </w:rPr>
        <w:t>S</w:t>
      </w:r>
      <w:r>
        <w:rPr>
          <w:lang w:val="pt-BR"/>
        </w:rPr>
        <w:t>antos Gabine</w:t>
      </w:r>
      <w:r w:rsidR="00E247E4">
        <w:rPr>
          <w:lang w:val="pt-BR"/>
        </w:rPr>
        <w:tab/>
      </w:r>
      <w:r w:rsidR="005D52CD">
        <w:rPr>
          <w:lang w:val="pt-BR"/>
        </w:rPr>
        <w:t xml:space="preserve">                                                                     </w:t>
      </w:r>
    </w:p>
    <w:tbl>
      <w:tblPr>
        <w:tblStyle w:val="Tabeladocurrculo"/>
        <w:tblpPr w:leftFromText="141" w:rightFromText="141" w:vertAnchor="text" w:tblpX="-141" w:tblpY="1"/>
        <w:tblOverlap w:val="never"/>
        <w:tblW w:w="5306" w:type="pct"/>
        <w:tblLayout w:type="fixed"/>
        <w:tblLook w:val="04A0" w:firstRow="1" w:lastRow="0" w:firstColumn="1" w:lastColumn="0" w:noHBand="0" w:noVBand="1"/>
        <w:tblCaption w:val="Tabela de layout do currículo"/>
      </w:tblPr>
      <w:tblGrid>
        <w:gridCol w:w="1697"/>
        <w:gridCol w:w="4540"/>
        <w:gridCol w:w="4112"/>
      </w:tblGrid>
      <w:tr w:rsidR="001D4323" w:rsidRPr="00D33232" w14:paraId="0822CBE2" w14:textId="77777777" w:rsidTr="00E80854">
        <w:trPr>
          <w:trHeight w:val="1561"/>
        </w:trPr>
        <w:tc>
          <w:tcPr>
            <w:tcW w:w="1697" w:type="dxa"/>
            <w:tcMar>
              <w:right w:w="475" w:type="dxa"/>
            </w:tcMar>
          </w:tcPr>
          <w:p w14:paraId="03AAC801" w14:textId="5B5B9EE9" w:rsidR="00497F54" w:rsidRPr="00B041A3" w:rsidRDefault="00D90161" w:rsidP="001D4323">
            <w:pPr>
              <w:pStyle w:val="Ttulo1"/>
              <w:jc w:val="left"/>
              <w:outlineLvl w:val="0"/>
              <w:rPr>
                <w:b/>
                <w:bCs/>
                <w:sz w:val="22"/>
                <w:szCs w:val="22"/>
                <w:lang w:val="pt-BR"/>
              </w:rPr>
            </w:pPr>
            <w:r w:rsidRPr="00B041A3">
              <w:rPr>
                <w:b/>
                <w:bCs/>
                <w:sz w:val="22"/>
                <w:szCs w:val="22"/>
                <w:lang w:val="pt-BR" w:bidi="pt-PT"/>
              </w:rPr>
              <w:t>Dados Pessoais</w:t>
            </w:r>
          </w:p>
        </w:tc>
        <w:tc>
          <w:tcPr>
            <w:tcW w:w="8652" w:type="dxa"/>
            <w:gridSpan w:val="2"/>
          </w:tcPr>
          <w:p w14:paraId="113E97FC" w14:textId="6733B277" w:rsidR="00D90161" w:rsidRPr="0006074A" w:rsidRDefault="00A73381" w:rsidP="00B041A3">
            <w:pPr>
              <w:pStyle w:val="InformaesdeContato"/>
              <w:spacing w:before="0" w:line="276" w:lineRule="auto"/>
              <w:jc w:val="left"/>
              <w:rPr>
                <w:color w:val="000000" w:themeColor="text1"/>
                <w:sz w:val="24"/>
                <w:szCs w:val="24"/>
                <w:lang w:val="pt-BR"/>
              </w:rPr>
            </w:pPr>
            <w:r w:rsidRPr="0006074A">
              <w:rPr>
                <w:b/>
                <w:bCs/>
                <w:color w:val="000000" w:themeColor="text1"/>
                <w:sz w:val="24"/>
                <w:szCs w:val="24"/>
                <w:lang w:val="pt-BR"/>
              </w:rPr>
              <w:t>Endereço:</w:t>
            </w:r>
            <w:r w:rsidRPr="0006074A">
              <w:rPr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="00D90161" w:rsidRPr="0006074A">
              <w:rPr>
                <w:color w:val="000000" w:themeColor="text1"/>
                <w:sz w:val="24"/>
                <w:szCs w:val="24"/>
                <w:lang w:val="pt-BR"/>
              </w:rPr>
              <w:t>Chácara Latifundio</w:t>
            </w:r>
          </w:p>
          <w:p w14:paraId="295948A9" w14:textId="3B52F9E3" w:rsidR="00D90161" w:rsidRPr="0006074A" w:rsidRDefault="00A73381" w:rsidP="00B041A3">
            <w:pPr>
              <w:pStyle w:val="InformaesdeContato"/>
              <w:spacing w:before="0" w:line="276" w:lineRule="auto"/>
              <w:jc w:val="left"/>
              <w:rPr>
                <w:color w:val="000000" w:themeColor="text1"/>
                <w:sz w:val="24"/>
                <w:szCs w:val="24"/>
                <w:lang w:val="pt-BR"/>
              </w:rPr>
            </w:pPr>
            <w:r w:rsidRPr="0006074A">
              <w:rPr>
                <w:b/>
                <w:bCs/>
                <w:color w:val="000000" w:themeColor="text1"/>
                <w:sz w:val="24"/>
                <w:szCs w:val="24"/>
                <w:lang w:val="pt-BR"/>
              </w:rPr>
              <w:t>Cidade:</w:t>
            </w:r>
            <w:r w:rsidRPr="0006074A">
              <w:rPr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="00D90161" w:rsidRPr="0006074A">
              <w:rPr>
                <w:color w:val="000000" w:themeColor="text1"/>
                <w:sz w:val="24"/>
                <w:szCs w:val="24"/>
                <w:lang w:val="pt-BR"/>
              </w:rPr>
              <w:t>Bastos – SP</w:t>
            </w:r>
          </w:p>
          <w:p w14:paraId="61453204" w14:textId="44ADFDAD" w:rsidR="00D90161" w:rsidRPr="0006074A" w:rsidRDefault="00A73381" w:rsidP="00B041A3">
            <w:pPr>
              <w:pStyle w:val="InformaesdeContato"/>
              <w:spacing w:before="0" w:line="276" w:lineRule="auto"/>
              <w:jc w:val="left"/>
              <w:rPr>
                <w:color w:val="000000" w:themeColor="text1"/>
                <w:sz w:val="24"/>
                <w:szCs w:val="24"/>
                <w:lang w:val="pt-BR"/>
              </w:rPr>
            </w:pPr>
            <w:r w:rsidRPr="0006074A">
              <w:rPr>
                <w:b/>
                <w:bCs/>
                <w:color w:val="000000" w:themeColor="text1"/>
                <w:sz w:val="24"/>
                <w:szCs w:val="24"/>
                <w:lang w:val="pt-BR"/>
              </w:rPr>
              <w:t xml:space="preserve">Idade: </w:t>
            </w:r>
            <w:r w:rsidR="00D90161" w:rsidRPr="0006074A">
              <w:rPr>
                <w:color w:val="000000" w:themeColor="text1"/>
                <w:sz w:val="24"/>
                <w:szCs w:val="24"/>
                <w:lang w:val="pt-BR"/>
              </w:rPr>
              <w:t>1</w:t>
            </w:r>
            <w:r w:rsidR="000A176A">
              <w:rPr>
                <w:color w:val="000000" w:themeColor="text1"/>
                <w:sz w:val="24"/>
                <w:szCs w:val="24"/>
                <w:lang w:val="pt-BR"/>
              </w:rPr>
              <w:t>8</w:t>
            </w:r>
            <w:r w:rsidR="00D90161" w:rsidRPr="0006074A">
              <w:rPr>
                <w:color w:val="000000" w:themeColor="text1"/>
                <w:sz w:val="24"/>
                <w:szCs w:val="24"/>
                <w:lang w:val="pt-BR"/>
              </w:rPr>
              <w:t xml:space="preserve"> anos</w:t>
            </w:r>
          </w:p>
          <w:p w14:paraId="369CAD41" w14:textId="40B5FE2F" w:rsidR="00D90161" w:rsidRPr="0006074A" w:rsidRDefault="00A73381" w:rsidP="00B041A3">
            <w:pPr>
              <w:pStyle w:val="InformaesdeContato"/>
              <w:spacing w:before="0" w:line="276" w:lineRule="auto"/>
              <w:jc w:val="left"/>
              <w:rPr>
                <w:color w:val="000000" w:themeColor="text1"/>
                <w:sz w:val="24"/>
                <w:szCs w:val="24"/>
                <w:lang w:val="pt-BR"/>
              </w:rPr>
            </w:pPr>
            <w:r w:rsidRPr="0006074A">
              <w:rPr>
                <w:b/>
                <w:bCs/>
                <w:color w:val="000000" w:themeColor="text1"/>
                <w:sz w:val="24"/>
                <w:szCs w:val="24"/>
                <w:lang w:val="pt-BR"/>
              </w:rPr>
              <w:t>Contato:</w:t>
            </w:r>
            <w:r w:rsidRPr="0006074A">
              <w:rPr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="00D90161" w:rsidRPr="0006074A">
              <w:rPr>
                <w:color w:val="000000" w:themeColor="text1"/>
                <w:sz w:val="24"/>
                <w:szCs w:val="24"/>
                <w:lang w:val="pt-BR"/>
              </w:rPr>
              <w:t>(14) 99777-7488</w:t>
            </w:r>
          </w:p>
          <w:p w14:paraId="49C7916D" w14:textId="17257675" w:rsidR="00497F54" w:rsidRPr="0006074A" w:rsidRDefault="00A73381" w:rsidP="00B041A3">
            <w:pPr>
              <w:pStyle w:val="E-mail"/>
              <w:spacing w:before="0" w:line="276" w:lineRule="auto"/>
              <w:jc w:val="left"/>
              <w:rPr>
                <w:color w:val="000000" w:themeColor="text1"/>
                <w:sz w:val="24"/>
                <w:szCs w:val="24"/>
                <w:lang w:val="pt-BR"/>
              </w:rPr>
            </w:pPr>
            <w:r w:rsidRPr="0006074A">
              <w:rPr>
                <w:b/>
                <w:bCs/>
                <w:color w:val="000000" w:themeColor="text1"/>
                <w:sz w:val="24"/>
                <w:szCs w:val="24"/>
                <w:lang w:val="pt-BR"/>
              </w:rPr>
              <w:t>E-ma</w:t>
            </w:r>
            <w:r w:rsidR="00546B60" w:rsidRPr="0006074A">
              <w:rPr>
                <w:b/>
                <w:bCs/>
                <w:color w:val="000000" w:themeColor="text1"/>
                <w:sz w:val="24"/>
                <w:szCs w:val="24"/>
                <w:lang w:val="pt-BR"/>
              </w:rPr>
              <w:t>i</w:t>
            </w:r>
            <w:r w:rsidRPr="0006074A">
              <w:rPr>
                <w:b/>
                <w:bCs/>
                <w:color w:val="000000" w:themeColor="text1"/>
                <w:sz w:val="24"/>
                <w:szCs w:val="24"/>
                <w:lang w:val="pt-BR"/>
              </w:rPr>
              <w:t xml:space="preserve">l: </w:t>
            </w:r>
            <w:r w:rsidR="00D90161" w:rsidRPr="0006074A">
              <w:rPr>
                <w:color w:val="000000" w:themeColor="text1"/>
                <w:sz w:val="24"/>
                <w:szCs w:val="24"/>
                <w:lang w:val="pt-BR"/>
              </w:rPr>
              <w:t>manu</w:t>
            </w:r>
            <w:r w:rsidR="00926B02">
              <w:rPr>
                <w:color w:val="000000" w:themeColor="text1"/>
                <w:sz w:val="24"/>
                <w:szCs w:val="24"/>
                <w:lang w:val="pt-BR"/>
              </w:rPr>
              <w:t>santos_gabine@hotmail.com</w:t>
            </w:r>
          </w:p>
        </w:tc>
      </w:tr>
      <w:tr w:rsidR="001D4323" w:rsidRPr="00D33232" w14:paraId="4FB38C6C" w14:textId="77777777" w:rsidTr="00E80854">
        <w:trPr>
          <w:trHeight w:val="981"/>
        </w:trPr>
        <w:tc>
          <w:tcPr>
            <w:tcW w:w="1697" w:type="dxa"/>
            <w:tcMar>
              <w:right w:w="475" w:type="dxa"/>
            </w:tcMar>
          </w:tcPr>
          <w:p w14:paraId="58A16996" w14:textId="65746772" w:rsidR="00497F54" w:rsidRPr="00B041A3" w:rsidRDefault="00E515C8" w:rsidP="00E247E4">
            <w:pPr>
              <w:pStyle w:val="Ttulo1"/>
              <w:jc w:val="left"/>
              <w:outlineLvl w:val="0"/>
              <w:rPr>
                <w:b/>
                <w:bCs/>
                <w:sz w:val="22"/>
                <w:szCs w:val="22"/>
                <w:lang w:val="pt-BR"/>
              </w:rPr>
            </w:pPr>
            <w:r w:rsidRPr="00B041A3">
              <w:rPr>
                <w:b/>
                <w:bCs/>
                <w:sz w:val="22"/>
                <w:szCs w:val="22"/>
                <w:lang w:val="pt-BR" w:bidi="pt-PT"/>
              </w:rPr>
              <w:t>Experiência</w:t>
            </w:r>
          </w:p>
        </w:tc>
        <w:tc>
          <w:tcPr>
            <w:tcW w:w="8652" w:type="dxa"/>
            <w:gridSpan w:val="2"/>
          </w:tcPr>
          <w:p w14:paraId="43567222" w14:textId="48E12A1C" w:rsidR="00A73381" w:rsidRPr="0006074A" w:rsidRDefault="00A73381" w:rsidP="00B041A3">
            <w:pPr>
              <w:pStyle w:val="Textodocurrculo"/>
              <w:spacing w:after="0" w:line="276" w:lineRule="auto"/>
              <w:rPr>
                <w:b/>
                <w:bCs/>
                <w:color w:val="000000" w:themeColor="text1"/>
                <w:sz w:val="24"/>
                <w:szCs w:val="24"/>
                <w:lang w:val="pt-BR"/>
              </w:rPr>
            </w:pPr>
            <w:r w:rsidRPr="0006074A">
              <w:rPr>
                <w:b/>
                <w:bCs/>
                <w:color w:val="000000" w:themeColor="text1"/>
                <w:sz w:val="24"/>
                <w:szCs w:val="24"/>
                <w:lang w:val="pt-BR"/>
              </w:rPr>
              <w:t>Auxiliar de Secretária e Instrutora</w:t>
            </w:r>
          </w:p>
          <w:p w14:paraId="255D6574" w14:textId="5854A915" w:rsidR="00A73381" w:rsidRPr="0006074A" w:rsidRDefault="00A73381" w:rsidP="00B041A3">
            <w:pPr>
              <w:pStyle w:val="Textodocurrculo"/>
              <w:spacing w:after="0" w:line="276" w:lineRule="auto"/>
              <w:rPr>
                <w:color w:val="000000" w:themeColor="text1"/>
                <w:sz w:val="24"/>
                <w:szCs w:val="24"/>
                <w:lang w:val="pt-BR"/>
              </w:rPr>
            </w:pPr>
            <w:r w:rsidRPr="0006074A">
              <w:rPr>
                <w:color w:val="000000" w:themeColor="text1"/>
                <w:sz w:val="24"/>
                <w:szCs w:val="24"/>
                <w:lang w:val="pt-BR"/>
              </w:rPr>
              <w:t xml:space="preserve">Click Informática </w:t>
            </w:r>
          </w:p>
          <w:p w14:paraId="44C9A421" w14:textId="2704C3C6" w:rsidR="00D90161" w:rsidRPr="0006074A" w:rsidRDefault="00D90161" w:rsidP="00B041A3">
            <w:pPr>
              <w:pStyle w:val="Textodocurrculo"/>
              <w:spacing w:after="0" w:line="276" w:lineRule="auto"/>
              <w:rPr>
                <w:color w:val="000000" w:themeColor="text1"/>
                <w:sz w:val="24"/>
                <w:szCs w:val="24"/>
                <w:lang w:val="pt-BR"/>
              </w:rPr>
            </w:pPr>
            <w:r w:rsidRPr="0006074A">
              <w:rPr>
                <w:color w:val="000000" w:themeColor="text1"/>
                <w:sz w:val="24"/>
                <w:szCs w:val="24"/>
                <w:lang w:val="pt-BR"/>
              </w:rPr>
              <w:t xml:space="preserve">Regina: </w:t>
            </w:r>
            <w:r w:rsidR="00F83DBE">
              <w:rPr>
                <w:color w:val="000000" w:themeColor="text1"/>
                <w:sz w:val="24"/>
                <w:szCs w:val="24"/>
                <w:lang w:val="pt-BR"/>
              </w:rPr>
              <w:t xml:space="preserve">(14) </w:t>
            </w:r>
            <w:r w:rsidRPr="0006074A">
              <w:rPr>
                <w:color w:val="000000" w:themeColor="text1"/>
                <w:sz w:val="24"/>
                <w:szCs w:val="24"/>
                <w:lang w:val="pt-BR"/>
              </w:rPr>
              <w:t>3478-2753 / (14)</w:t>
            </w:r>
            <w:r w:rsidR="00F83DBE">
              <w:rPr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Pr="0006074A">
              <w:rPr>
                <w:color w:val="000000" w:themeColor="text1"/>
                <w:sz w:val="24"/>
                <w:szCs w:val="24"/>
                <w:lang w:val="pt-BR"/>
              </w:rPr>
              <w:t>99898-8420</w:t>
            </w:r>
          </w:p>
          <w:p w14:paraId="655A2E6A" w14:textId="0BAA87A9" w:rsidR="00A73381" w:rsidRPr="0006074A" w:rsidRDefault="00F83DBE" w:rsidP="00B041A3">
            <w:pPr>
              <w:pStyle w:val="Textodocurrculo"/>
              <w:spacing w:after="0" w:line="276" w:lineRule="auto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Atuando desde 2020</w:t>
            </w:r>
          </w:p>
        </w:tc>
      </w:tr>
      <w:tr w:rsidR="001D4323" w:rsidRPr="00D33232" w14:paraId="371B3CC5" w14:textId="77777777" w:rsidTr="00E80854">
        <w:tc>
          <w:tcPr>
            <w:tcW w:w="1697" w:type="dxa"/>
            <w:tcMar>
              <w:right w:w="475" w:type="dxa"/>
            </w:tcMar>
          </w:tcPr>
          <w:p w14:paraId="361EE500" w14:textId="77777777" w:rsidR="00497F54" w:rsidRPr="00B041A3" w:rsidRDefault="00E515C8" w:rsidP="00E247E4">
            <w:pPr>
              <w:pStyle w:val="Ttulo1"/>
              <w:jc w:val="left"/>
              <w:outlineLvl w:val="0"/>
              <w:rPr>
                <w:b/>
                <w:bCs/>
                <w:sz w:val="22"/>
                <w:szCs w:val="22"/>
                <w:lang w:val="pt-BR"/>
              </w:rPr>
            </w:pPr>
            <w:r w:rsidRPr="00B041A3">
              <w:rPr>
                <w:b/>
                <w:bCs/>
                <w:sz w:val="22"/>
                <w:szCs w:val="22"/>
                <w:lang w:val="pt-BR" w:bidi="pt-PT"/>
              </w:rPr>
              <w:t>Educação</w:t>
            </w:r>
          </w:p>
        </w:tc>
        <w:tc>
          <w:tcPr>
            <w:tcW w:w="8652" w:type="dxa"/>
            <w:gridSpan w:val="2"/>
          </w:tcPr>
          <w:p w14:paraId="5A43FBB4" w14:textId="73790F8D" w:rsidR="00C83EA8" w:rsidRPr="0006074A" w:rsidRDefault="00C83EA8" w:rsidP="00C83EA8">
            <w:pPr>
              <w:pStyle w:val="Ttulo2"/>
              <w:spacing w:after="0" w:line="276" w:lineRule="auto"/>
              <w:outlineLvl w:val="1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pt-BR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0440D3" wp14:editId="02D819F8">
                      <wp:simplePos x="0" y="0"/>
                      <wp:positionH relativeFrom="column">
                        <wp:posOffset>2967355</wp:posOffset>
                      </wp:positionH>
                      <wp:positionV relativeFrom="paragraph">
                        <wp:posOffset>-78740</wp:posOffset>
                      </wp:positionV>
                      <wp:extent cx="2476500" cy="571500"/>
                      <wp:effectExtent l="0" t="0" r="0" b="0"/>
                      <wp:wrapNone/>
                      <wp:docPr id="1" name="Caixa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65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DF2880" w14:textId="411C76CE" w:rsidR="00C83EA8" w:rsidRPr="0006074A" w:rsidRDefault="00C83EA8" w:rsidP="00C83EA8">
                                  <w:pPr>
                                    <w:pStyle w:val="Ttulo2"/>
                                    <w:spacing w:after="0" w:line="276" w:lineRule="auto"/>
                                    <w:suppressOverlap/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pt-BR"/>
                                    </w:rPr>
                                  </w:pPr>
                                  <w:r>
                                    <w:rPr>
                                      <w:caps w:val="0"/>
                                      <w:color w:val="000000" w:themeColor="text1"/>
                                      <w:sz w:val="24"/>
                                      <w:szCs w:val="24"/>
                                      <w:lang w:val="pt-BR"/>
                                    </w:rPr>
                                    <w:t>E</w:t>
                                  </w:r>
                                  <w:r w:rsidRPr="0006074A">
                                    <w:rPr>
                                      <w:caps w:val="0"/>
                                      <w:color w:val="000000" w:themeColor="text1"/>
                                      <w:sz w:val="24"/>
                                      <w:szCs w:val="24"/>
                                      <w:lang w:val="pt-BR"/>
                                    </w:rPr>
                                    <w:t>nsino médio</w:t>
                                  </w:r>
                                  <w:r>
                                    <w:rPr>
                                      <w:caps w:val="0"/>
                                      <w:color w:val="000000" w:themeColor="text1"/>
                                      <w:sz w:val="24"/>
                                      <w:szCs w:val="24"/>
                                      <w:lang w:val="pt-BR"/>
                                    </w:rPr>
                                    <w:t xml:space="preserve"> completo</w:t>
                                  </w:r>
                                </w:p>
                                <w:p w14:paraId="4CC4D97D" w14:textId="69216494" w:rsidR="00C83EA8" w:rsidRDefault="00C83EA8" w:rsidP="00C83EA8">
                                  <w:r w:rsidRPr="0006074A"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  <w:lang w:val="pt-BR"/>
                                    </w:rPr>
                                    <w:t>Etec Prof. Massuyuki Kawano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C0440D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" o:spid="_x0000_s1026" type="#_x0000_t202" style="position:absolute;margin-left:233.65pt;margin-top:-6.2pt;width:19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" fillcolor="white [3201]" stroked="f" strokeweight=".5pt">
                      <v:textbox>
                        <w:txbxContent>
                          <w:p w14:paraId="01DF2880" w14:textId="411C76CE" w:rsidR="00C83EA8" w:rsidRPr="0006074A" w:rsidRDefault="00C83EA8" w:rsidP="00C83EA8">
                            <w:pPr>
                              <w:pStyle w:val="Ttulo2"/>
                              <w:spacing w:after="0" w:line="276" w:lineRule="auto"/>
                              <w:suppressOverlap/>
                              <w:rPr>
                                <w:color w:val="000000" w:themeColor="text1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caps w:val="0"/>
                                <w:color w:val="000000" w:themeColor="text1"/>
                                <w:sz w:val="24"/>
                                <w:szCs w:val="24"/>
                                <w:lang w:val="pt-BR"/>
                              </w:rPr>
                              <w:t>E</w:t>
                            </w:r>
                            <w:r w:rsidRPr="0006074A">
                              <w:rPr>
                                <w:caps w:val="0"/>
                                <w:color w:val="000000" w:themeColor="text1"/>
                                <w:sz w:val="24"/>
                                <w:szCs w:val="24"/>
                                <w:lang w:val="pt-BR"/>
                              </w:rPr>
                              <w:t>nsino médio</w:t>
                            </w:r>
                            <w:r>
                              <w:rPr>
                                <w:caps w:val="0"/>
                                <w:color w:val="000000" w:themeColor="text1"/>
                                <w:sz w:val="24"/>
                                <w:szCs w:val="24"/>
                                <w:lang w:val="pt-BR"/>
                              </w:rPr>
                              <w:t xml:space="preserve"> completo</w:t>
                            </w:r>
                          </w:p>
                          <w:p w14:paraId="4CC4D97D" w14:textId="69216494" w:rsidR="00C83EA8" w:rsidRDefault="00C83EA8" w:rsidP="00C83EA8">
                            <w:r w:rsidRPr="0006074A">
                              <w:rPr>
                                <w:color w:val="000000" w:themeColor="text1"/>
                                <w:sz w:val="24"/>
                                <w:szCs w:val="24"/>
                                <w:lang w:val="pt-BR"/>
                              </w:rPr>
                              <w:t>Etec Prof. Massuyuki Kawano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2B9D">
              <w:rPr>
                <w:caps w:val="0"/>
                <w:color w:val="000000" w:themeColor="text1"/>
                <w:sz w:val="24"/>
                <w:szCs w:val="24"/>
                <w:lang w:val="pt-BR"/>
              </w:rPr>
              <w:t>Sistemas</w:t>
            </w:r>
            <w:r>
              <w:rPr>
                <w:caps w:val="0"/>
                <w:color w:val="000000" w:themeColor="text1"/>
                <w:sz w:val="24"/>
                <w:szCs w:val="24"/>
                <w:lang w:val="pt-BR"/>
              </w:rPr>
              <w:t xml:space="preserve"> de </w:t>
            </w:r>
            <w:r w:rsidR="00D52B9D">
              <w:rPr>
                <w:caps w:val="0"/>
                <w:color w:val="000000" w:themeColor="text1"/>
                <w:sz w:val="24"/>
                <w:szCs w:val="24"/>
                <w:lang w:val="pt-BR"/>
              </w:rPr>
              <w:t>I</w:t>
            </w:r>
            <w:r>
              <w:rPr>
                <w:caps w:val="0"/>
                <w:color w:val="000000" w:themeColor="text1"/>
                <w:sz w:val="24"/>
                <w:szCs w:val="24"/>
                <w:lang w:val="pt-BR"/>
              </w:rPr>
              <w:t>nformação</w:t>
            </w:r>
            <w:r w:rsidR="000A176A">
              <w:rPr>
                <w:caps w:val="0"/>
                <w:color w:val="000000" w:themeColor="text1"/>
                <w:sz w:val="24"/>
                <w:szCs w:val="24"/>
                <w:lang w:val="pt-BR"/>
              </w:rPr>
              <w:t xml:space="preserve"> - Cursando 1º </w:t>
            </w:r>
            <w:r w:rsidR="00926B02">
              <w:rPr>
                <w:caps w:val="0"/>
                <w:color w:val="000000" w:themeColor="text1"/>
                <w:sz w:val="24"/>
                <w:szCs w:val="24"/>
                <w:lang w:val="pt-BR"/>
              </w:rPr>
              <w:t>termo</w:t>
            </w:r>
          </w:p>
          <w:p w14:paraId="7D1C05E6" w14:textId="518AC128" w:rsidR="00497F54" w:rsidRPr="0006074A" w:rsidRDefault="00926B02" w:rsidP="00B041A3">
            <w:pPr>
              <w:pStyle w:val="Textodocurrculo"/>
              <w:spacing w:after="0" w:line="276" w:lineRule="auto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 xml:space="preserve">Unoeste – Presidente Prudente </w:t>
            </w:r>
          </w:p>
        </w:tc>
      </w:tr>
      <w:tr w:rsidR="00B041A3" w:rsidRPr="00D33232" w14:paraId="501EDDCA" w14:textId="77777777" w:rsidTr="00E80854">
        <w:trPr>
          <w:trHeight w:val="7990"/>
        </w:trPr>
        <w:tc>
          <w:tcPr>
            <w:tcW w:w="1697" w:type="dxa"/>
            <w:tcMar>
              <w:right w:w="475" w:type="dxa"/>
            </w:tcMar>
          </w:tcPr>
          <w:p w14:paraId="4EE9AFC7" w14:textId="2DE57FCB" w:rsidR="002C0D3D" w:rsidRPr="00B041A3" w:rsidRDefault="002C0D3D" w:rsidP="00E247E4">
            <w:pPr>
              <w:pStyle w:val="Ttulo1"/>
              <w:jc w:val="left"/>
              <w:outlineLvl w:val="0"/>
              <w:rPr>
                <w:b/>
                <w:bCs/>
                <w:sz w:val="22"/>
                <w:szCs w:val="22"/>
                <w:lang w:val="pt-BR"/>
              </w:rPr>
            </w:pPr>
            <w:r w:rsidRPr="00B041A3">
              <w:rPr>
                <w:b/>
                <w:bCs/>
                <w:sz w:val="22"/>
                <w:szCs w:val="22"/>
                <w:lang w:val="pt-BR" w:bidi="pt-PT"/>
              </w:rPr>
              <w:t>Habilidades</w:t>
            </w:r>
          </w:p>
        </w:tc>
        <w:tc>
          <w:tcPr>
            <w:tcW w:w="4540" w:type="dxa"/>
          </w:tcPr>
          <w:p w14:paraId="72541BD8" w14:textId="77777777" w:rsidR="00546B60" w:rsidRPr="0006074A" w:rsidRDefault="002C0D3D" w:rsidP="00E247E4">
            <w:pPr>
              <w:pStyle w:val="Textodocurrculo"/>
              <w:numPr>
                <w:ilvl w:val="0"/>
                <w:numId w:val="1"/>
              </w:numPr>
              <w:rPr>
                <w:b/>
                <w:bCs/>
                <w:color w:val="000000" w:themeColor="text1"/>
                <w:sz w:val="24"/>
                <w:szCs w:val="24"/>
                <w:lang w:val="pt-BR"/>
              </w:rPr>
            </w:pPr>
            <w:r w:rsidRPr="0006074A">
              <w:rPr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Pr="0006074A">
              <w:rPr>
                <w:b/>
                <w:bCs/>
                <w:color w:val="000000" w:themeColor="text1"/>
                <w:sz w:val="24"/>
                <w:szCs w:val="24"/>
                <w:lang w:val="pt-BR"/>
              </w:rPr>
              <w:t>Informática</w:t>
            </w:r>
          </w:p>
          <w:p w14:paraId="069EF9A3" w14:textId="0D3D5EA1" w:rsidR="00546B60" w:rsidRPr="0006074A" w:rsidRDefault="00546B60" w:rsidP="00E247E4">
            <w:pPr>
              <w:pStyle w:val="Textodocurrculo"/>
              <w:rPr>
                <w:b/>
                <w:bCs/>
                <w:color w:val="000000" w:themeColor="text1"/>
                <w:sz w:val="24"/>
                <w:szCs w:val="24"/>
                <w:lang w:val="pt-BR"/>
              </w:rPr>
            </w:pPr>
            <w:r w:rsidRPr="0006074A">
              <w:rPr>
                <w:b/>
                <w:bCs/>
                <w:color w:val="000000" w:themeColor="text1"/>
                <w:sz w:val="24"/>
                <w:szCs w:val="24"/>
                <w:lang w:val="pt-BR"/>
              </w:rPr>
              <w:t xml:space="preserve">Click </w:t>
            </w:r>
            <w:r w:rsidR="00E247E4" w:rsidRPr="0006074A">
              <w:rPr>
                <w:b/>
                <w:bCs/>
                <w:color w:val="000000" w:themeColor="text1"/>
                <w:sz w:val="24"/>
                <w:szCs w:val="24"/>
                <w:lang w:val="pt-BR"/>
              </w:rPr>
              <w:t>Inform</w:t>
            </w:r>
            <w:r w:rsidR="00E247E4">
              <w:rPr>
                <w:b/>
                <w:bCs/>
                <w:color w:val="000000" w:themeColor="text1"/>
                <w:sz w:val="24"/>
                <w:szCs w:val="24"/>
                <w:lang w:val="pt-BR"/>
              </w:rPr>
              <w:t>á</w:t>
            </w:r>
            <w:r w:rsidR="00E247E4" w:rsidRPr="0006074A">
              <w:rPr>
                <w:b/>
                <w:bCs/>
                <w:color w:val="000000" w:themeColor="text1"/>
                <w:sz w:val="24"/>
                <w:szCs w:val="24"/>
                <w:lang w:val="pt-BR"/>
              </w:rPr>
              <w:t>tica</w:t>
            </w:r>
            <w:r w:rsidRPr="0006074A">
              <w:rPr>
                <w:b/>
                <w:bCs/>
                <w:color w:val="000000" w:themeColor="text1"/>
                <w:sz w:val="24"/>
                <w:szCs w:val="24"/>
                <w:lang w:val="pt-BR"/>
              </w:rPr>
              <w:t xml:space="preserve"> </w:t>
            </w:r>
          </w:p>
          <w:p w14:paraId="612BB560" w14:textId="2A290644" w:rsidR="00F83DBE" w:rsidRDefault="00F83DBE" w:rsidP="00E247E4">
            <w:pPr>
              <w:pStyle w:val="Textodocurrculo"/>
              <w:rPr>
                <w:b/>
                <w:bCs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pt-BR"/>
              </w:rPr>
              <w:t>Cursando desde 2016</w:t>
            </w:r>
          </w:p>
          <w:p w14:paraId="2C222EC7" w14:textId="67952EA7" w:rsidR="002C0D3D" w:rsidRPr="0006074A" w:rsidRDefault="002C0D3D" w:rsidP="00E247E4">
            <w:pPr>
              <w:pStyle w:val="Textodocurrculo"/>
              <w:rPr>
                <w:b/>
                <w:bCs/>
                <w:color w:val="000000" w:themeColor="text1"/>
                <w:sz w:val="24"/>
                <w:szCs w:val="24"/>
                <w:lang w:val="pt-BR"/>
              </w:rPr>
            </w:pPr>
            <w:r w:rsidRPr="0006074A">
              <w:rPr>
                <w:b/>
                <w:bCs/>
                <w:color w:val="000000" w:themeColor="text1"/>
                <w:sz w:val="24"/>
                <w:szCs w:val="24"/>
                <w:lang w:val="pt-BR"/>
              </w:rPr>
              <w:t>Básico e Avançado:</w:t>
            </w:r>
          </w:p>
          <w:p w14:paraId="36696607" w14:textId="77777777" w:rsidR="002C0D3D" w:rsidRPr="0006074A" w:rsidRDefault="002C0D3D" w:rsidP="00E247E4">
            <w:pPr>
              <w:pStyle w:val="Textodocurrculo"/>
              <w:rPr>
                <w:color w:val="000000" w:themeColor="text1"/>
                <w:sz w:val="24"/>
                <w:szCs w:val="24"/>
                <w:lang w:val="pt-BR"/>
              </w:rPr>
            </w:pPr>
            <w:r w:rsidRPr="0006074A">
              <w:rPr>
                <w:color w:val="000000" w:themeColor="text1"/>
                <w:sz w:val="24"/>
                <w:szCs w:val="24"/>
                <w:lang w:val="pt-BR"/>
              </w:rPr>
              <w:t>Digitação</w:t>
            </w:r>
          </w:p>
          <w:p w14:paraId="047BFD4D" w14:textId="77777777" w:rsidR="002C0D3D" w:rsidRPr="0006074A" w:rsidRDefault="002C0D3D" w:rsidP="00E247E4">
            <w:pPr>
              <w:pStyle w:val="Textodocurrculo"/>
              <w:rPr>
                <w:color w:val="000000" w:themeColor="text1"/>
                <w:sz w:val="24"/>
                <w:szCs w:val="24"/>
                <w:lang w:val="pt-BR"/>
              </w:rPr>
            </w:pPr>
            <w:r w:rsidRPr="0006074A">
              <w:rPr>
                <w:color w:val="000000" w:themeColor="text1"/>
                <w:sz w:val="24"/>
                <w:szCs w:val="24"/>
                <w:lang w:val="pt-BR"/>
              </w:rPr>
              <w:t>Microsoft Word 2019</w:t>
            </w:r>
          </w:p>
          <w:p w14:paraId="23B135E3" w14:textId="77777777" w:rsidR="002C0D3D" w:rsidRPr="0006074A" w:rsidRDefault="002C0D3D" w:rsidP="00E247E4">
            <w:pPr>
              <w:pStyle w:val="Textodocurrculo"/>
              <w:rPr>
                <w:color w:val="000000" w:themeColor="text1"/>
                <w:sz w:val="24"/>
                <w:szCs w:val="24"/>
                <w:lang w:val="pt-BR"/>
              </w:rPr>
            </w:pPr>
            <w:r w:rsidRPr="0006074A">
              <w:rPr>
                <w:color w:val="000000" w:themeColor="text1"/>
                <w:sz w:val="24"/>
                <w:szCs w:val="24"/>
                <w:lang w:val="pt-BR"/>
              </w:rPr>
              <w:t>Internet</w:t>
            </w:r>
          </w:p>
          <w:p w14:paraId="606D00CE" w14:textId="77777777" w:rsidR="002C0D3D" w:rsidRPr="0006074A" w:rsidRDefault="002C0D3D" w:rsidP="00E247E4">
            <w:pPr>
              <w:pStyle w:val="Textodocurrculo"/>
              <w:rPr>
                <w:color w:val="000000" w:themeColor="text1"/>
                <w:sz w:val="24"/>
                <w:szCs w:val="24"/>
                <w:lang w:val="pt-BR"/>
              </w:rPr>
            </w:pPr>
            <w:r w:rsidRPr="0006074A">
              <w:rPr>
                <w:color w:val="000000" w:themeColor="text1"/>
                <w:sz w:val="24"/>
                <w:szCs w:val="24"/>
                <w:lang w:val="pt-BR"/>
              </w:rPr>
              <w:t>Tradutor</w:t>
            </w:r>
          </w:p>
          <w:p w14:paraId="50C4D9A5" w14:textId="77777777" w:rsidR="002C0D3D" w:rsidRPr="0006074A" w:rsidRDefault="002C0D3D" w:rsidP="00E247E4">
            <w:pPr>
              <w:pStyle w:val="Textodocurrculo"/>
              <w:rPr>
                <w:color w:val="000000" w:themeColor="text1"/>
                <w:sz w:val="24"/>
                <w:szCs w:val="24"/>
                <w:lang w:val="pt-BR"/>
              </w:rPr>
            </w:pPr>
            <w:r w:rsidRPr="0006074A">
              <w:rPr>
                <w:color w:val="000000" w:themeColor="text1"/>
                <w:sz w:val="24"/>
                <w:szCs w:val="24"/>
                <w:lang w:val="pt-BR"/>
              </w:rPr>
              <w:t>Digitalização</w:t>
            </w:r>
          </w:p>
          <w:p w14:paraId="2ADE5D9E" w14:textId="2F20D8ED" w:rsidR="002C0D3D" w:rsidRPr="0006074A" w:rsidRDefault="00E247E4" w:rsidP="00E247E4">
            <w:pPr>
              <w:pStyle w:val="Textodocurrculo"/>
              <w:rPr>
                <w:color w:val="000000" w:themeColor="text1"/>
                <w:sz w:val="24"/>
                <w:szCs w:val="24"/>
                <w:lang w:val="pt-BR"/>
              </w:rPr>
            </w:pPr>
            <w:r w:rsidRPr="0006074A">
              <w:rPr>
                <w:color w:val="000000" w:themeColor="text1"/>
                <w:sz w:val="24"/>
                <w:szCs w:val="24"/>
                <w:lang w:val="pt-BR"/>
              </w:rPr>
              <w:t>Windows</w:t>
            </w:r>
            <w:r w:rsidR="002C0D3D" w:rsidRPr="0006074A">
              <w:rPr>
                <w:color w:val="000000" w:themeColor="text1"/>
                <w:sz w:val="24"/>
                <w:szCs w:val="24"/>
                <w:lang w:val="pt-BR"/>
              </w:rPr>
              <w:t xml:space="preserve"> 10</w:t>
            </w:r>
          </w:p>
          <w:p w14:paraId="2FBA4599" w14:textId="4EB14BA2" w:rsidR="002C0D3D" w:rsidRPr="0006074A" w:rsidRDefault="002C0D3D" w:rsidP="00E247E4">
            <w:pPr>
              <w:pStyle w:val="Textodocurrculo"/>
              <w:spacing w:after="240"/>
              <w:rPr>
                <w:color w:val="000000" w:themeColor="text1"/>
                <w:sz w:val="24"/>
                <w:szCs w:val="24"/>
                <w:lang w:val="pt-BR"/>
              </w:rPr>
            </w:pPr>
            <w:r w:rsidRPr="0006074A">
              <w:rPr>
                <w:color w:val="000000" w:themeColor="text1"/>
                <w:sz w:val="24"/>
                <w:szCs w:val="24"/>
                <w:lang w:val="pt-BR"/>
              </w:rPr>
              <w:t>Microsoft Excel 2019</w:t>
            </w:r>
            <w:r w:rsidR="001D4323">
              <w:rPr>
                <w:color w:val="000000" w:themeColor="text1"/>
                <w:sz w:val="24"/>
                <w:szCs w:val="24"/>
                <w:lang w:val="pt-BR"/>
              </w:rPr>
              <w:t xml:space="preserve"> </w:t>
            </w:r>
          </w:p>
          <w:p w14:paraId="311A96C3" w14:textId="77777777" w:rsidR="002C0D3D" w:rsidRPr="0006074A" w:rsidRDefault="002C0D3D" w:rsidP="00E247E4">
            <w:pPr>
              <w:pStyle w:val="Textodocurrculo"/>
              <w:spacing w:after="0"/>
              <w:rPr>
                <w:b/>
                <w:bCs/>
                <w:color w:val="000000" w:themeColor="text1"/>
                <w:sz w:val="24"/>
                <w:szCs w:val="24"/>
                <w:lang w:val="pt-BR"/>
              </w:rPr>
            </w:pPr>
            <w:r w:rsidRPr="0006074A">
              <w:rPr>
                <w:b/>
                <w:bCs/>
                <w:color w:val="000000" w:themeColor="text1"/>
                <w:sz w:val="24"/>
                <w:szCs w:val="24"/>
                <w:lang w:val="pt-BR"/>
              </w:rPr>
              <w:t>Editoração Gráfica:</w:t>
            </w:r>
          </w:p>
          <w:p w14:paraId="6416716F" w14:textId="0CDDA663" w:rsidR="002C0D3D" w:rsidRPr="0006074A" w:rsidRDefault="002C0D3D" w:rsidP="00E247E4">
            <w:pPr>
              <w:pStyle w:val="Textodocurrculo"/>
              <w:rPr>
                <w:color w:val="000000" w:themeColor="text1"/>
                <w:sz w:val="24"/>
                <w:szCs w:val="24"/>
                <w:lang w:val="pt-BR"/>
              </w:rPr>
            </w:pPr>
            <w:r w:rsidRPr="0006074A">
              <w:rPr>
                <w:color w:val="000000" w:themeColor="text1"/>
                <w:sz w:val="24"/>
                <w:szCs w:val="24"/>
                <w:lang w:val="pt-BR"/>
              </w:rPr>
              <w:t>Microsoft Power Point 2019</w:t>
            </w:r>
          </w:p>
          <w:p w14:paraId="4C0A8AD0" w14:textId="77777777" w:rsidR="002C0D3D" w:rsidRPr="0006074A" w:rsidRDefault="002C0D3D" w:rsidP="00E247E4">
            <w:pPr>
              <w:pStyle w:val="Textodocurrculo"/>
              <w:rPr>
                <w:color w:val="000000" w:themeColor="text1"/>
                <w:sz w:val="24"/>
                <w:szCs w:val="24"/>
                <w:lang w:val="pt-BR"/>
              </w:rPr>
            </w:pPr>
            <w:r w:rsidRPr="0006074A">
              <w:rPr>
                <w:color w:val="000000" w:themeColor="text1"/>
                <w:sz w:val="24"/>
                <w:szCs w:val="24"/>
                <w:lang w:val="pt-BR"/>
              </w:rPr>
              <w:t>Corel Draw X6</w:t>
            </w:r>
          </w:p>
          <w:p w14:paraId="089F194D" w14:textId="77777777" w:rsidR="002C0D3D" w:rsidRDefault="002C0D3D" w:rsidP="00E247E4">
            <w:pPr>
              <w:pStyle w:val="Textodocurrculo"/>
              <w:spacing w:after="240"/>
              <w:rPr>
                <w:color w:val="000000" w:themeColor="text1"/>
                <w:sz w:val="24"/>
                <w:szCs w:val="24"/>
                <w:lang w:val="pt-BR"/>
              </w:rPr>
            </w:pPr>
            <w:r w:rsidRPr="0006074A">
              <w:rPr>
                <w:color w:val="000000" w:themeColor="text1"/>
                <w:sz w:val="24"/>
                <w:szCs w:val="24"/>
                <w:lang w:val="pt-BR"/>
              </w:rPr>
              <w:t>Photoshop CS6</w:t>
            </w:r>
          </w:p>
          <w:p w14:paraId="5A9A51B3" w14:textId="77777777" w:rsidR="005D52CD" w:rsidRPr="0006074A" w:rsidRDefault="005D52CD" w:rsidP="005D52CD">
            <w:pPr>
              <w:pStyle w:val="Textodocurrculo"/>
              <w:rPr>
                <w:b/>
                <w:bCs/>
                <w:color w:val="000000" w:themeColor="text1"/>
                <w:sz w:val="24"/>
                <w:szCs w:val="24"/>
                <w:lang w:val="pt-BR"/>
              </w:rPr>
            </w:pPr>
            <w:r w:rsidRPr="0006074A">
              <w:rPr>
                <w:b/>
                <w:bCs/>
                <w:color w:val="000000" w:themeColor="text1"/>
                <w:sz w:val="24"/>
                <w:szCs w:val="24"/>
                <w:lang w:val="pt-BR"/>
              </w:rPr>
              <w:t>Web Designer:</w:t>
            </w:r>
          </w:p>
          <w:p w14:paraId="6D3D18BD" w14:textId="77777777" w:rsidR="005D52CD" w:rsidRPr="0006074A" w:rsidRDefault="005D52CD" w:rsidP="005D52CD">
            <w:pPr>
              <w:pStyle w:val="Textodocurrculo"/>
              <w:rPr>
                <w:color w:val="000000" w:themeColor="text1"/>
                <w:sz w:val="24"/>
                <w:szCs w:val="24"/>
                <w:lang w:val="pt-BR"/>
              </w:rPr>
            </w:pPr>
            <w:r w:rsidRPr="0006074A">
              <w:rPr>
                <w:color w:val="000000" w:themeColor="text1"/>
                <w:sz w:val="24"/>
                <w:szCs w:val="24"/>
                <w:lang w:val="pt-BR"/>
              </w:rPr>
              <w:t>HTML e CSS</w:t>
            </w:r>
          </w:p>
          <w:p w14:paraId="5BEB0D42" w14:textId="5320FDD6" w:rsidR="005D52CD" w:rsidRDefault="005D52CD" w:rsidP="005D52CD">
            <w:pPr>
              <w:pStyle w:val="Textodocurrculo"/>
              <w:rPr>
                <w:color w:val="000000" w:themeColor="text1"/>
                <w:sz w:val="24"/>
                <w:szCs w:val="24"/>
                <w:lang w:val="pt-BR"/>
              </w:rPr>
            </w:pPr>
            <w:r w:rsidRPr="0006074A">
              <w:rPr>
                <w:color w:val="000000" w:themeColor="text1"/>
                <w:sz w:val="24"/>
                <w:szCs w:val="24"/>
                <w:lang w:val="pt-BR"/>
              </w:rPr>
              <w:t>PHP</w:t>
            </w:r>
          </w:p>
          <w:p w14:paraId="33B6E092" w14:textId="358DA287" w:rsidR="00926B02" w:rsidRPr="0006074A" w:rsidRDefault="00926B02" w:rsidP="005D52CD">
            <w:pPr>
              <w:pStyle w:val="Textodocurrculo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 xml:space="preserve">JavaScript </w:t>
            </w:r>
          </w:p>
          <w:p w14:paraId="63688DE4" w14:textId="77777777" w:rsidR="005D52CD" w:rsidRDefault="005D52CD" w:rsidP="005D52CD">
            <w:pPr>
              <w:pStyle w:val="Textodocurrculo"/>
              <w:rPr>
                <w:color w:val="000000" w:themeColor="text1"/>
                <w:sz w:val="24"/>
                <w:szCs w:val="24"/>
                <w:lang w:val="pt-BR"/>
              </w:rPr>
            </w:pPr>
            <w:r w:rsidRPr="0006074A">
              <w:rPr>
                <w:color w:val="000000" w:themeColor="text1"/>
                <w:sz w:val="24"/>
                <w:szCs w:val="24"/>
                <w:lang w:val="pt-BR"/>
              </w:rPr>
              <w:t>Adobe Dreamweaver CS6</w:t>
            </w:r>
          </w:p>
          <w:p w14:paraId="3D1859C4" w14:textId="77777777" w:rsidR="005D52CD" w:rsidRPr="0006074A" w:rsidRDefault="005D52CD" w:rsidP="005D52CD">
            <w:pPr>
              <w:pStyle w:val="Textodocurrculo"/>
              <w:rPr>
                <w:color w:val="000000" w:themeColor="text1"/>
                <w:sz w:val="24"/>
                <w:szCs w:val="24"/>
                <w:lang w:val="pt-BR"/>
              </w:rPr>
            </w:pPr>
            <w:r w:rsidRPr="0006074A">
              <w:rPr>
                <w:color w:val="000000" w:themeColor="text1"/>
                <w:sz w:val="24"/>
                <w:szCs w:val="24"/>
                <w:lang w:val="pt-BR"/>
              </w:rPr>
              <w:t>Adobe Fireworks</w:t>
            </w:r>
          </w:p>
          <w:p w14:paraId="551BA819" w14:textId="161E5423" w:rsidR="005D52CD" w:rsidRPr="0006074A" w:rsidRDefault="005D52CD" w:rsidP="005D52CD">
            <w:pPr>
              <w:pStyle w:val="Textodocurrculo"/>
              <w:spacing w:after="0" w:line="240" w:lineRule="auto"/>
              <w:rPr>
                <w:color w:val="000000" w:themeColor="text1"/>
                <w:sz w:val="24"/>
                <w:szCs w:val="24"/>
                <w:lang w:val="pt-BR"/>
              </w:rPr>
            </w:pPr>
            <w:r w:rsidRPr="0006074A">
              <w:rPr>
                <w:color w:val="000000" w:themeColor="text1"/>
                <w:sz w:val="24"/>
                <w:szCs w:val="24"/>
                <w:lang w:val="pt-BR"/>
              </w:rPr>
              <w:t>Adobe Indesign</w:t>
            </w:r>
          </w:p>
        </w:tc>
        <w:tc>
          <w:tcPr>
            <w:tcW w:w="4112" w:type="dxa"/>
          </w:tcPr>
          <w:p w14:paraId="675A671F" w14:textId="6FA10B5F" w:rsidR="00546B60" w:rsidRPr="00E247E4" w:rsidRDefault="00546B60" w:rsidP="00F83DBE">
            <w:pPr>
              <w:pStyle w:val="Textodocurrculo"/>
              <w:numPr>
                <w:ilvl w:val="0"/>
                <w:numId w:val="1"/>
              </w:numPr>
              <w:rPr>
                <w:b/>
                <w:bCs/>
                <w:color w:val="000000" w:themeColor="text1"/>
                <w:sz w:val="24"/>
                <w:szCs w:val="24"/>
                <w:lang w:val="pt-BR"/>
              </w:rPr>
            </w:pPr>
            <w:r w:rsidRPr="00E247E4">
              <w:rPr>
                <w:b/>
                <w:bCs/>
                <w:color w:val="000000" w:themeColor="text1"/>
                <w:sz w:val="24"/>
                <w:szCs w:val="24"/>
                <w:lang w:val="pt-BR"/>
              </w:rPr>
              <w:t>Profissionalizantes</w:t>
            </w:r>
          </w:p>
          <w:p w14:paraId="156AF0FE" w14:textId="77777777" w:rsidR="00546B60" w:rsidRPr="0006074A" w:rsidRDefault="00546B60" w:rsidP="00E247E4">
            <w:pPr>
              <w:pStyle w:val="Textodocurrculo"/>
              <w:rPr>
                <w:color w:val="000000" w:themeColor="text1"/>
                <w:sz w:val="24"/>
                <w:szCs w:val="24"/>
                <w:lang w:val="pt-BR"/>
              </w:rPr>
            </w:pPr>
            <w:r w:rsidRPr="0006074A">
              <w:rPr>
                <w:color w:val="000000" w:themeColor="text1"/>
                <w:sz w:val="24"/>
                <w:szCs w:val="24"/>
                <w:lang w:val="pt-BR"/>
              </w:rPr>
              <w:t>Secretariado</w:t>
            </w:r>
          </w:p>
          <w:p w14:paraId="5FBD9441" w14:textId="77777777" w:rsidR="00546B60" w:rsidRPr="0006074A" w:rsidRDefault="00546B60" w:rsidP="00E247E4">
            <w:pPr>
              <w:pStyle w:val="Textodocurrculo"/>
              <w:rPr>
                <w:color w:val="000000" w:themeColor="text1"/>
                <w:sz w:val="24"/>
                <w:szCs w:val="24"/>
                <w:lang w:val="pt-BR"/>
              </w:rPr>
            </w:pPr>
            <w:r w:rsidRPr="0006074A">
              <w:rPr>
                <w:color w:val="000000" w:themeColor="text1"/>
                <w:sz w:val="24"/>
                <w:szCs w:val="24"/>
                <w:lang w:val="pt-BR"/>
              </w:rPr>
              <w:t xml:space="preserve">Departamento Pessoal </w:t>
            </w:r>
          </w:p>
          <w:p w14:paraId="7F1311E2" w14:textId="77777777" w:rsidR="00546B60" w:rsidRPr="0006074A" w:rsidRDefault="00546B60" w:rsidP="001D4323">
            <w:pPr>
              <w:pStyle w:val="Textodocurrculo"/>
              <w:spacing w:after="0" w:line="240" w:lineRule="auto"/>
              <w:rPr>
                <w:color w:val="000000" w:themeColor="text1"/>
                <w:sz w:val="24"/>
                <w:szCs w:val="24"/>
                <w:lang w:val="pt-BR"/>
              </w:rPr>
            </w:pPr>
            <w:r w:rsidRPr="0006074A">
              <w:rPr>
                <w:color w:val="000000" w:themeColor="text1"/>
                <w:sz w:val="24"/>
                <w:szCs w:val="24"/>
                <w:lang w:val="pt-BR"/>
              </w:rPr>
              <w:t xml:space="preserve">Matemática Financeira </w:t>
            </w:r>
          </w:p>
          <w:p w14:paraId="0CF1E49C" w14:textId="77777777" w:rsidR="00546B60" w:rsidRPr="0006074A" w:rsidRDefault="00546B60" w:rsidP="00E247E4">
            <w:pPr>
              <w:pStyle w:val="Textodocurrculo"/>
              <w:rPr>
                <w:color w:val="000000" w:themeColor="text1"/>
                <w:sz w:val="24"/>
                <w:szCs w:val="24"/>
                <w:lang w:val="pt-BR"/>
              </w:rPr>
            </w:pPr>
          </w:p>
          <w:p w14:paraId="39D132FD" w14:textId="1B07A1AE" w:rsidR="00F83DBE" w:rsidRDefault="0031095F" w:rsidP="00A23EBA">
            <w:pPr>
              <w:pStyle w:val="Textodocurrculo"/>
              <w:numPr>
                <w:ilvl w:val="0"/>
                <w:numId w:val="1"/>
              </w:numPr>
              <w:rPr>
                <w:b/>
                <w:bCs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pt-BR"/>
              </w:rPr>
              <w:t>Idioma</w:t>
            </w:r>
          </w:p>
          <w:p w14:paraId="2407CECA" w14:textId="52B1347F" w:rsidR="00A23EBA" w:rsidRDefault="00A23EBA" w:rsidP="00A23EBA">
            <w:pPr>
              <w:pStyle w:val="Textodocurrculo"/>
              <w:rPr>
                <w:b/>
                <w:bCs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pt-BR"/>
              </w:rPr>
              <w:t>Endless Idiomas</w:t>
            </w:r>
          </w:p>
          <w:p w14:paraId="7337D45C" w14:textId="62656961" w:rsidR="00A23EBA" w:rsidRDefault="00A23EBA" w:rsidP="00A23EBA">
            <w:pPr>
              <w:pStyle w:val="Textodocurrculo"/>
              <w:rPr>
                <w:b/>
                <w:bCs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pt-BR"/>
              </w:rPr>
              <w:t>Cursando desde 2019</w:t>
            </w:r>
          </w:p>
          <w:p w14:paraId="5E0E681F" w14:textId="77777777" w:rsidR="0031095F" w:rsidRDefault="0031095F" w:rsidP="00B041A3">
            <w:pPr>
              <w:pStyle w:val="Textodocurrculo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Inglês</w:t>
            </w:r>
          </w:p>
          <w:p w14:paraId="5C7A0501" w14:textId="4262A987" w:rsidR="00F83DBE" w:rsidRPr="0006074A" w:rsidRDefault="00F83DBE" w:rsidP="00B041A3">
            <w:pPr>
              <w:pStyle w:val="Textodocurrculo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Nível Intermediário</w:t>
            </w:r>
          </w:p>
        </w:tc>
      </w:tr>
    </w:tbl>
    <w:p w14:paraId="4B2F73D6" w14:textId="0E0D4738" w:rsidR="00497F54" w:rsidRPr="00D33232" w:rsidRDefault="00497F54" w:rsidP="00F83DBE">
      <w:pPr>
        <w:rPr>
          <w:lang w:val="pt-BR"/>
        </w:rPr>
      </w:pPr>
    </w:p>
    <w:sectPr w:rsidR="00497F54" w:rsidRPr="00D33232" w:rsidSect="00F83DBE">
      <w:footerReference w:type="default" r:id="rId8"/>
      <w:pgSz w:w="11906" w:h="16838" w:code="9"/>
      <w:pgMar w:top="567" w:right="1077" w:bottom="851" w:left="107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5378B" w14:textId="77777777" w:rsidR="00577257" w:rsidRDefault="00577257">
      <w:pPr>
        <w:spacing w:after="0" w:line="240" w:lineRule="auto"/>
      </w:pPr>
      <w:r>
        <w:separator/>
      </w:r>
    </w:p>
  </w:endnote>
  <w:endnote w:type="continuationSeparator" w:id="0">
    <w:p w14:paraId="060837FA" w14:textId="77777777" w:rsidR="00577257" w:rsidRDefault="00577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095A5" w14:textId="77777777" w:rsidR="00497F54" w:rsidRDefault="00E515C8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</w:instrText>
    </w:r>
    <w:r>
      <w:rPr>
        <w:lang w:bidi="pt-PT"/>
      </w:rPr>
      <w:fldChar w:fldCharType="separate"/>
    </w:r>
    <w:r>
      <w:rPr>
        <w:noProof/>
        <w:lang w:bidi="pt-PT"/>
      </w:rPr>
      <w:t>2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8142D" w14:textId="77777777" w:rsidR="00577257" w:rsidRDefault="00577257">
      <w:pPr>
        <w:spacing w:after="0" w:line="240" w:lineRule="auto"/>
      </w:pPr>
      <w:r>
        <w:separator/>
      </w:r>
    </w:p>
  </w:footnote>
  <w:footnote w:type="continuationSeparator" w:id="0">
    <w:p w14:paraId="78A64E67" w14:textId="77777777" w:rsidR="00577257" w:rsidRDefault="00577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60435"/>
    <w:multiLevelType w:val="hybridMultilevel"/>
    <w:tmpl w:val="C4429EE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17"/>
    <w:rsid w:val="00005A51"/>
    <w:rsid w:val="0006074A"/>
    <w:rsid w:val="000A176A"/>
    <w:rsid w:val="00173BDA"/>
    <w:rsid w:val="001D4323"/>
    <w:rsid w:val="002C0D3D"/>
    <w:rsid w:val="0031095F"/>
    <w:rsid w:val="00445B18"/>
    <w:rsid w:val="00497F54"/>
    <w:rsid w:val="0054209B"/>
    <w:rsid w:val="00546B60"/>
    <w:rsid w:val="005748FA"/>
    <w:rsid w:val="00577257"/>
    <w:rsid w:val="005D52CD"/>
    <w:rsid w:val="00635290"/>
    <w:rsid w:val="006F4C11"/>
    <w:rsid w:val="0075265C"/>
    <w:rsid w:val="007A331D"/>
    <w:rsid w:val="007B6422"/>
    <w:rsid w:val="00845314"/>
    <w:rsid w:val="008E2CBF"/>
    <w:rsid w:val="00926B02"/>
    <w:rsid w:val="00A23EBA"/>
    <w:rsid w:val="00A32BB5"/>
    <w:rsid w:val="00A73381"/>
    <w:rsid w:val="00B041A3"/>
    <w:rsid w:val="00B049AD"/>
    <w:rsid w:val="00BA7FC1"/>
    <w:rsid w:val="00C83EA8"/>
    <w:rsid w:val="00D33232"/>
    <w:rsid w:val="00D52B9D"/>
    <w:rsid w:val="00D90161"/>
    <w:rsid w:val="00E247E4"/>
    <w:rsid w:val="00E515C8"/>
    <w:rsid w:val="00E80854"/>
    <w:rsid w:val="00F03A17"/>
    <w:rsid w:val="00F8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0111D"/>
  <w15:chartTrackingRefBased/>
  <w15:docId w15:val="{690AB6A3-EDB6-4C52-B322-0F1FEFF1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Ttulo2">
    <w:name w:val="heading 2"/>
    <w:basedOn w:val="Normal"/>
    <w:next w:val="Textodocurrculo"/>
    <w:link w:val="Ttulo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semiHidden/>
    <w:unhideWhenUsed/>
    <w:qFormat/>
    <w:rPr>
      <w:b/>
      <w:bCs/>
      <w:i/>
      <w:iCs/>
      <w:spacing w:val="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Rodap">
    <w:name w:val="footer"/>
    <w:basedOn w:val="Normal"/>
    <w:link w:val="Rodap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Textodocurrculo">
    <w:name w:val="Texto do currículo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Tabeladocurrculo">
    <w:name w:val="Tabela do currículo"/>
    <w:basedOn w:val="Tabela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InformaesdeContato">
    <w:name w:val="Informações de Contat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ome">
    <w:name w:val="No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-mail">
    <w:name w:val="E-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Cabealho">
    <w:name w:val="header"/>
    <w:basedOn w:val="Normal"/>
    <w:link w:val="CabealhoChar"/>
    <w:uiPriority w:val="9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character" w:styleId="TextodoEspaoReservado">
    <w:name w:val="Placeholder Text"/>
    <w:basedOn w:val="Fontepargpadro"/>
    <w:uiPriority w:val="99"/>
    <w:semiHidden/>
    <w:rsid w:val="00D332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urr&#237;culo%20b&#225;sico%20(Design%20atemporal)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3BE88-79B3-47C1-9080-576A375C6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básico (Design atemporal)</Template>
  <TotalTime>1</TotalTime>
  <Pages>1</Pages>
  <Words>147</Words>
  <Characters>799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Manuela</cp:lastModifiedBy>
  <cp:revision>3</cp:revision>
  <cp:lastPrinted>2021-11-26T17:51:00Z</cp:lastPrinted>
  <dcterms:created xsi:type="dcterms:W3CDTF">2022-02-28T11:16:00Z</dcterms:created>
  <dcterms:modified xsi:type="dcterms:W3CDTF">2022-02-28T11:16:00Z</dcterms:modified>
</cp:coreProperties>
</file>