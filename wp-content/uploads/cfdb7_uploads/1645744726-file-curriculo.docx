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5573395</wp:posOffset>
            </wp:positionH>
            <wp:positionV relativeFrom="paragraph">
              <wp:posOffset>-238125</wp:posOffset>
            </wp:positionV>
            <wp:extent cx="1056640" cy="1351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Bruna </w:t>
      </w:r>
      <w:sdt>
        <w:sdtPr>
          <w:id w:val="212725395"/>
          <w:alias w:val="Insira seu nome:"/>
        </w:sdtPr>
        <w:sdtContent>
          <w:r>
            <w:rPr>
              <w:lang w:val="pt-BR"/>
            </w:rPr>
            <w:t>Santander Furquim de Almeida</w:t>
          </w:r>
          <w:bookmarkStart w:id="0" w:name="_GoBack"/>
          <w:bookmarkEnd w:id="0"/>
        </w:sdtContent>
      </w:sdt>
    </w:p>
    <w:p>
      <w:pPr>
        <w:pStyle w:val="Normal"/>
        <w:rPr>
          <w:lang w:val="pt-BR"/>
        </w:rPr>
      </w:pPr>
      <w:r>
        <w:rPr>
          <w:lang w:val="pt-BR"/>
        </w:rPr>
        <w:t>Rua Osvaldo Ferraz Caldas</w:t>
      </w:r>
      <w:r>
        <w:rPr>
          <w:lang w:val="pt-BR" w:bidi="pt-BR"/>
        </w:rPr>
        <w:t xml:space="preserve">, </w:t>
      </w:r>
      <w:r>
        <w:rPr>
          <w:lang w:val="pt-BR"/>
        </w:rPr>
        <w:t>Martinópolis, SP, 19500-000</w:t>
      </w:r>
      <w:r>
        <w:rPr>
          <w:lang w:val="pt-BR" w:bidi="pt-BR"/>
        </w:rPr>
        <w:t> | </w:t>
      </w:r>
      <w:r>
        <w:rPr>
          <w:lang w:val="pt-BR"/>
        </w:rPr>
        <w:t>(18) 996524009</w:t>
      </w:r>
      <w:r>
        <w:rPr>
          <w:lang w:val="pt-BR" w:bidi="pt-BR"/>
        </w:rPr>
        <w:t> | </w:t>
      </w:r>
      <w:r>
        <w:rPr>
          <w:lang w:val="pt-BR"/>
        </w:rPr>
        <w:t>brunasantander.2011@gmail.com</w:t>
      </w:r>
    </w:p>
    <w:p>
      <w:pPr>
        <w:pStyle w:val="Ttulo1"/>
        <w:rPr>
          <w:lang w:val="pt-BR"/>
        </w:rPr>
      </w:pPr>
      <w:r>
        <w:rPr>
          <w:lang w:val="pt-BR" w:bidi="pt-BR"/>
        </w:rPr>
        <w:t>Objetivo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>Aumentar experiências e áreas de conhecimento, sempre procuro ser a melhor no que faço.</w:t>
      </w:r>
    </w:p>
    <w:p>
      <w:pPr>
        <w:pStyle w:val="Ttulo1"/>
        <w:rPr>
          <w:lang w:val="pt-BR"/>
        </w:rPr>
      </w:pPr>
      <w:r>
        <w:rPr>
          <w:sz w:val="24"/>
          <w:szCs w:val="24"/>
          <w:lang w:val="pt-BR" w:bidi="pt-BR"/>
        </w:rPr>
        <w:t>Formação</w:t>
      </w:r>
    </w:p>
    <w:p>
      <w:pPr>
        <w:pStyle w:val="Ttulo2"/>
        <w:rPr>
          <w:lang w:val="pt-BR"/>
        </w:rPr>
      </w:pPr>
      <w:r>
        <w:rPr>
          <w:lang w:val="pt-BR"/>
        </w:rPr>
        <w:t xml:space="preserve">ensino médio completo </w:t>
      </w:r>
    </w:p>
    <w:p>
      <w:pPr>
        <w:pStyle w:val="ListBullet"/>
        <w:numPr>
          <w:ilvl w:val="0"/>
          <w:numId w:val="15"/>
        </w:numPr>
        <w:rPr>
          <w:lang w:val="pt-BR"/>
        </w:rPr>
      </w:pPr>
      <w:r>
        <w:rPr>
          <w:lang w:val="pt-BR"/>
        </w:rPr>
        <w:t>Data de conclusão</w:t>
      </w:r>
      <w:r>
        <w:rPr>
          <w:lang w:val="pt-BR" w:bidi="pt-BR"/>
        </w:rPr>
        <w:t xml:space="preserve">: Dezembro 2020 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Instituição: Colégio Objetivo </w:t>
      </w:r>
    </w:p>
    <w:p>
      <w:pPr>
        <w:pStyle w:val="Ttulo2"/>
        <w:rPr>
          <w:lang w:val="pt-BR"/>
        </w:rPr>
      </w:pPr>
      <w:r>
        <w:rPr>
          <w:lang w:val="pt-BR"/>
        </w:rPr>
        <w:t xml:space="preserve">Curso avançado de inglês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Data de conclusão: Agosto 2019 </w:t>
      </w:r>
    </w:p>
    <w:p>
      <w:pPr>
        <w:pStyle w:val="ListBullet"/>
        <w:numPr>
          <w:ilvl w:val="0"/>
          <w:numId w:val="16"/>
        </w:numPr>
        <w:rPr>
          <w:lang w:val="pt-BR"/>
        </w:rPr>
      </w:pPr>
      <w:r>
        <w:rPr>
          <w:lang w:val="pt-BR"/>
        </w:rPr>
        <w:t>Instituição: CCAA</w:t>
      </w:r>
    </w:p>
    <w:p>
      <w:pPr>
        <w:pStyle w:val="Ttulo2"/>
        <w:rPr>
          <w:lang w:val="pt-BR"/>
        </w:rPr>
      </w:pPr>
      <w:r>
        <w:rPr>
          <w:lang w:val="pt-BR"/>
        </w:rPr>
        <w:t xml:space="preserve">ensino Superior </w:t>
      </w:r>
    </w:p>
    <w:p>
      <w:pPr>
        <w:pStyle w:val="ListBulle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Cursando: Sistemas de Informação </w:t>
      </w:r>
    </w:p>
    <w:p>
      <w:pPr>
        <w:pStyle w:val="ListBullet"/>
        <w:numPr>
          <w:ilvl w:val="0"/>
          <w:numId w:val="18"/>
        </w:numPr>
        <w:rPr>
          <w:lang w:val="pt-BR"/>
        </w:rPr>
      </w:pPr>
      <w:r>
        <w:rPr>
          <w:lang w:val="pt-BR"/>
        </w:rPr>
        <w:t>Instituição: Unoeste</w:t>
      </w:r>
      <w:r>
        <w:rPr>
          <w:lang w:val="pt-BR" w:bidi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</w:p>
    <w:p>
      <w:pPr>
        <w:pStyle w:val="Ttulo2"/>
        <w:rPr>
          <w:lang w:val="pt-BR"/>
        </w:rPr>
      </w:pPr>
      <w:r>
        <w:rPr>
          <w:lang w:val="pt-BR"/>
        </w:rPr>
        <w:t xml:space="preserve">Cursos online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Introdução a Contabilidade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Pacote Office </w:t>
      </w:r>
    </w:p>
    <w:p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Habilidades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>Comunicativa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>Proativa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Responsável 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>Focada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Persistente </w:t>
      </w:r>
    </w:p>
    <w:p>
      <w:pPr>
        <w:pStyle w:val="Ttulo1"/>
        <w:rPr>
          <w:lang w:val="pt-BR"/>
        </w:rPr>
      </w:pPr>
      <w:r>
        <w:rPr>
          <w:sz w:val="24"/>
          <w:szCs w:val="24"/>
          <w:lang w:val="pt-BR" w:bidi="pt-BR"/>
        </w:rPr>
        <w:t>Experiência</w:t>
      </w:r>
    </w:p>
    <w:p>
      <w:pPr>
        <w:pStyle w:val="Ttulo2"/>
        <w:rPr>
          <w:lang w:val="pt-BR"/>
        </w:rPr>
      </w:pPr>
      <w:r>
        <w:rPr>
          <w:lang w:val="pt-BR"/>
        </w:rPr>
        <w:t>professora SUBSTITUTA |</w:t>
      </w:r>
      <w:r>
        <w:rPr>
          <w:lang w:val="pt-BR" w:bidi="pt-BR"/>
        </w:rPr>
        <w:t> </w:t>
      </w:r>
      <w:r>
        <w:rPr>
          <w:lang w:val="pt-BR"/>
        </w:rPr>
        <w:t>CCaa</w:t>
      </w:r>
      <w:r>
        <w:rPr>
          <w:lang w:val="pt-BR" w:bidi="pt-BR"/>
        </w:rPr>
        <w:t> | </w:t>
      </w:r>
      <w:r>
        <w:rPr>
          <w:lang w:val="pt-BR"/>
        </w:rPr>
        <w:t>FEVEREIRO 2019</w:t>
      </w:r>
      <w:r>
        <w:rPr>
          <w:lang w:val="pt-BR" w:bidi="pt-BR"/>
        </w:rPr>
        <w:t xml:space="preserve"> – </w:t>
      </w:r>
      <w:r>
        <w:rPr>
          <w:lang w:val="pt-BR"/>
        </w:rPr>
        <w:t>SETEMBRO 2019</w:t>
      </w:r>
    </w:p>
    <w:p>
      <w:pPr>
        <w:pStyle w:val="ListBullet"/>
        <w:numPr>
          <w:ilvl w:val="0"/>
          <w:numId w:val="10"/>
        </w:numPr>
        <w:rPr>
          <w:lang w:val="pt-BR"/>
        </w:rPr>
      </w:pPr>
      <w:r>
        <w:rPr>
          <w:lang w:val="pt-BR"/>
        </w:rPr>
        <w:t>Aulas de reforço</w:t>
      </w:r>
    </w:p>
    <w:p>
      <w:pPr>
        <w:pStyle w:val="Ttulo2"/>
        <w:rPr>
          <w:lang w:val="pt-BR"/>
        </w:rPr>
      </w:pPr>
      <w:r>
        <w:rPr>
          <w:lang w:val="pt-BR"/>
        </w:rPr>
        <w:t>vendedora</w:t>
      </w:r>
      <w:r>
        <w:rPr>
          <w:lang w:val="pt-BR" w:bidi="pt-BR"/>
        </w:rPr>
        <w:t> | </w:t>
      </w:r>
      <w:r>
        <w:rPr>
          <w:lang w:val="pt-BR"/>
        </w:rPr>
        <w:t>use jeans</w:t>
      </w:r>
      <w:r>
        <w:rPr>
          <w:lang w:val="pt-BR" w:bidi="pt-BR"/>
        </w:rPr>
        <w:t> | </w:t>
      </w:r>
      <w:r>
        <w:rPr>
          <w:lang w:val="pt-BR"/>
        </w:rPr>
        <w:t>dezembro 2019</w:t>
      </w:r>
      <w:r>
        <w:rPr>
          <w:lang w:val="pt-BR" w:bidi="pt-BR"/>
        </w:rPr>
        <w:t xml:space="preserve"> – </w:t>
      </w:r>
      <w:r>
        <w:rPr>
          <w:lang w:val="pt-BR"/>
        </w:rPr>
        <w:t>janeiro 2020</w:t>
      </w:r>
    </w:p>
    <w:p>
      <w:pPr>
        <w:pStyle w:val="ListBullet"/>
        <w:numPr>
          <w:ilvl w:val="0"/>
          <w:numId w:val="13"/>
        </w:numPr>
        <w:rPr/>
      </w:pPr>
      <w:r>
        <w:rPr>
          <w:lang w:val="pt-BR"/>
        </w:rPr>
        <w:t xml:space="preserve">Contratada para o período de festas </w:t>
      </w:r>
    </w:p>
    <w:p>
      <w:pPr>
        <w:pStyle w:val="Ttulo2"/>
        <w:rPr/>
      </w:pPr>
      <w:r>
        <w:rPr/>
        <w:t xml:space="preserve">garçonete | buffet de festas </w:t>
      </w:r>
    </w:p>
    <w:p>
      <w:pPr>
        <w:pStyle w:val="ListBullet"/>
        <w:numPr>
          <w:ilvl w:val="0"/>
          <w:numId w:val="10"/>
        </w:numPr>
        <w:rPr/>
      </w:pPr>
      <w:r>
        <w:rPr/>
        <w:t>Cuidadora de crianças e garçonete</w:t>
      </w:r>
    </w:p>
    <w:p>
      <w:pPr>
        <w:pStyle w:val="Ttulo2"/>
        <w:rPr/>
      </w:pPr>
      <w:r>
        <w:rPr/>
        <w:t xml:space="preserve">auxiliar de cozinha | denise espósito festas | outubro 2020 – atual </w:t>
      </w:r>
    </w:p>
    <w:p>
      <w:pPr>
        <w:pStyle w:val="ListBullet"/>
        <w:numPr>
          <w:ilvl w:val="0"/>
          <w:numId w:val="10"/>
        </w:numPr>
        <w:rPr/>
      </w:pPr>
      <w:r>
        <w:rPr/>
        <w:t xml:space="preserve">Produção e venda de salgados </w:t>
      </w:r>
    </w:p>
    <w:p>
      <w:pPr>
        <w:pStyle w:val="Ttulo2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spacing w:before="0" w:after="80"/>
        <w:ind w:left="360" w:hanging="0"/>
        <w:rPr/>
      </w:pPr>
      <w:r>
        <w:rPr>
          <w:lang w:val="pt-BR"/>
        </w:rPr>
        <w:t xml:space="preserve"> </w:t>
      </w:r>
    </w:p>
    <w:sectPr>
      <w:footerReference w:type="default" r:id="rId3"/>
      <w:type w:val="nextPage"/>
      <w:pgSz w:w="11906" w:h="16838"/>
      <w:pgMar w:left="1008" w:right="1008" w:gutter="0" w:header="0" w:top="1008" w:footer="576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4661926"/>
      <w:alias w:val="Objetivo:"/>
    </w:sdtPr>
    <w:sdtContent>
      <w:p>
        <w:pPr>
          <w:pStyle w:val="Rodap"/>
          <w:rPr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> PAGE </w:instrText>
        </w:r>
        <w:r>
          <w:rPr>
            <w:lang w:val="pt-BR" w:bidi="pt-BR"/>
          </w:rPr>
          <w:fldChar w:fldCharType="separate"/>
        </w:r>
        <w:r>
          <w:rPr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6207"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22"/>
      <w:szCs w:val="22"/>
      <w:lang w:val="pt-PT" w:eastAsia="ja-JP" w:bidi="ar-SA"/>
    </w:rPr>
  </w:style>
  <w:style w:type="paragraph" w:styleId="Ttulo1">
    <w:name w:val="Heading 1"/>
    <w:basedOn w:val="Normal"/>
    <w:link w:val="Ttulo1Char"/>
    <w:uiPriority w:val="9"/>
    <w:qFormat/>
    <w:rsid w:val="00d56207"/>
    <w:pPr>
      <w:keepNext w:val="true"/>
      <w:keepLines/>
      <w:spacing w:before="400" w:after="6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val="4E4E4E" w:themeColor="accent1" w:themeTint="bf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56207"/>
    <w:pPr>
      <w:keepNext w:val="true"/>
      <w:keepLines/>
      <w:spacing w:before="180" w:after="100"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val="191919" w:themeColor="background2" w:themeShade="1a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5db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0909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5db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0E0E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5d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5db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5db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5db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5db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2"/>
    <w:qFormat/>
    <w:rPr>
      <w:rFonts w:ascii="Cambria" w:hAnsi="Cambria" w:eastAsia="" w:cs="" w:asciiTheme="majorHAnsi" w:cstheme="majorBidi" w:eastAsiaTheme="majorEastAsia" w:hAnsiTheme="majorHAnsi"/>
      <w:color w:val="141414" w:themeColor="accent1"/>
      <w:kern w:val="2"/>
      <w:sz w:val="52"/>
    </w:rPr>
  </w:style>
  <w:style w:type="character" w:styleId="PlaceholderText">
    <w:name w:val="Placeholder Text"/>
    <w:basedOn w:val="DefaultParagraphFont"/>
    <w:uiPriority w:val="99"/>
    <w:semiHidden/>
    <w:qFormat/>
    <w:rsid w:val="008916b6"/>
    <w:rPr>
      <w:color w:val="707070" w:themeColor="accent3" w:themeShade="bf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>
      <w:color w:val="141414" w:themeColor="accen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auto"/>
      <w:szCs w:val="20"/>
      <w:lang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Segoe UI" w:hAnsi="Segoe UI" w:cs="Segoe UI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olor w:val="4E4E4E" w:themeColor="accent1" w:themeTint="bf"/>
      <w:sz w:val="28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aps/>
      <w:color w:val="191919" w:themeColor="background2" w:themeShade="1a"/>
      <w:szCs w:val="26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cc75db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cc75db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cc75db"/>
    <w:rPr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rsid w:val="00cc75db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cc75db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cc75db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cc75db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2"/>
    <w:semiHidden/>
    <w:qFormat/>
    <w:rsid w:val="00cc75db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cc75db"/>
    <w:rPr>
      <w:b/>
      <w:bCs/>
      <w:color w:val="auto"/>
      <w:szCs w:val="20"/>
      <w:lang w:eastAsia="en-US"/>
    </w:rPr>
  </w:style>
  <w:style w:type="character" w:styleId="DataChar" w:customStyle="1">
    <w:name w:val="Data Char"/>
    <w:basedOn w:val="DefaultParagraphFont"/>
    <w:link w:val="Data"/>
    <w:uiPriority w:val="1"/>
    <w:semiHidden/>
    <w:qFormat/>
    <w:rsid w:val="00cc75db"/>
    <w:rPr/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cc75db"/>
    <w:rPr>
      <w:rFonts w:ascii="Segoe UI" w:hAnsi="Segoe UI" w:cs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cc75db"/>
    <w:rPr/>
  </w:style>
  <w:style w:type="character" w:styleId="Nfase">
    <w:name w:val="Ênfase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cc75db"/>
    <w:rPr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cc75db"/>
    <w:rPr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cc75db"/>
    <w:rPr>
      <w:color w:val="2B579A"/>
      <w:shd w:fill="E6E6E6" w:val="clea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090909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0E0E0E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0E0E0E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090909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090909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75db"/>
    <w:rPr/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cc75db"/>
    <w:rPr>
      <w:rFonts w:ascii="Consolas" w:hAnsi="Consolas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cc75db"/>
    <w:rPr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cc75db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cc75db"/>
    <w:rPr/>
  </w:style>
  <w:style w:type="character" w:styleId="Pagenumber">
    <w:name w:val="page number"/>
    <w:basedOn w:val="DefaultParagraphFont"/>
    <w:uiPriority w:val="99"/>
    <w:semiHidden/>
    <w:unhideWhenUsed/>
    <w:qFormat/>
    <w:rsid w:val="00cc75db"/>
    <w:rPr/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cc75db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cc75db"/>
    <w:rPr>
      <w:i/>
      <w:iCs/>
    </w:rPr>
  </w:style>
  <w:style w:type="character" w:styleId="SaudaoChar" w:customStyle="1">
    <w:name w:val="Saudação Char"/>
    <w:basedOn w:val="DefaultParagraphFont"/>
    <w:link w:val="Saudao"/>
    <w:uiPriority w:val="2"/>
    <w:semiHidden/>
    <w:qFormat/>
    <w:rsid w:val="00cc75db"/>
    <w:rPr/>
  </w:style>
  <w:style w:type="character" w:styleId="AssinaturaChar" w:customStyle="1">
    <w:name w:val="Assinatura Char"/>
    <w:basedOn w:val="DefaultParagraphFont"/>
    <w:link w:val="Assinatura"/>
    <w:uiPriority w:val="2"/>
    <w:semiHidden/>
    <w:qFormat/>
    <w:rsid w:val="00cc75db"/>
    <w:rPr/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character" w:styleId="SubttuloChar" w:customStyle="1">
    <w:name w:val="Subtítulo Char"/>
    <w:basedOn w:val="DefaultParagraphFont"/>
    <w:link w:val="Subttulo"/>
    <w:uiPriority w:val="3"/>
    <w:semiHidden/>
    <w:qFormat/>
    <w:rsid w:val="00cc75db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916b6"/>
    <w:rPr>
      <w:color w:val="5F5F5F" w:themeColor="accent5"/>
      <w:shd w:fill="E6E6E6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cc75db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cc75db"/>
    <w:pPr>
      <w:spacing w:before="0" w:after="28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link w:val="TtuloChar"/>
    <w:uiPriority w:val="2"/>
    <w:qFormat/>
    <w:pPr>
      <w:pBdr>
        <w:bottom w:val="single" w:sz="12" w:space="4" w:color="141414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141414" w:themeColor="accent1"/>
      <w:kern w:val="2"/>
      <w:sz w:val="52"/>
    </w:rPr>
  </w:style>
  <w:style w:type="paragraph" w:styleId="ListBullet">
    <w:name w:val="List Bullet"/>
    <w:basedOn w:val="Normal"/>
    <w:uiPriority w:val="10"/>
    <w:qFormat/>
    <w:pPr>
      <w:numPr>
        <w:ilvl w:val="0"/>
        <w:numId w:val="10"/>
      </w:numPr>
      <w:spacing w:before="0" w:after="8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spacing w:before="0" w:after="0"/>
    </w:pPr>
    <w:rPr>
      <w:color w:val="141414" w:themeColor="accent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before="0" w:after="160"/>
    </w:pPr>
    <w:rPr>
      <w:color w:val="auto"/>
      <w:szCs w:val="20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before="0" w:after="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75db"/>
    <w:pPr/>
    <w:rPr/>
  </w:style>
  <w:style w:type="paragraph" w:styleId="BlockText">
    <w:name w:val="Block Text"/>
    <w:basedOn w:val="Normal"/>
    <w:uiPriority w:val="99"/>
    <w:semiHidden/>
    <w:unhideWhenUsed/>
    <w:qFormat/>
    <w:rsid w:val="00cc75db"/>
    <w:pPr>
      <w:pBdr>
        <w:top w:val="single" w:sz="2" w:space="10" w:color="141414"/>
        <w:left w:val="single" w:sz="2" w:space="10" w:color="141414"/>
        <w:bottom w:val="single" w:sz="2" w:space="10" w:color="141414"/>
        <w:right w:val="single" w:sz="2" w:space="10" w:color="141414"/>
      </w:pBdr>
      <w:ind w:left="1152" w:right="1152" w:hanging="0"/>
    </w:pPr>
    <w:rPr>
      <w:rFonts w:eastAsia="" w:eastAsiaTheme="minorEastAsia"/>
      <w:i/>
      <w:iCs/>
      <w:color w:val="141414" w:themeColor="accent1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c75db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cc75db"/>
    <w:pPr>
      <w:spacing w:before="0" w:after="120"/>
    </w:pPr>
    <w:rPr>
      <w:szCs w:val="16"/>
    </w:rPr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cc75db"/>
    <w:pPr>
      <w:spacing w:before="0" w:after="280"/>
      <w:ind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cc75db"/>
    <w:pPr>
      <w:spacing w:before="0" w:after="120"/>
      <w:ind w:left="283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cc75db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cc75db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cc75db"/>
    <w:pPr>
      <w:spacing w:before="0" w:after="120"/>
      <w:ind w:left="283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EncerramentoChar"/>
    <w:uiPriority w:val="2"/>
    <w:semiHidden/>
    <w:unhideWhenUsed/>
    <w:qFormat/>
    <w:rsid w:val="00cc75db"/>
    <w:pPr>
      <w:spacing w:before="0" w:after="0"/>
      <w:ind w:left="4252" w:hanging="0"/>
    </w:pPr>
    <w:rPr/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c75db"/>
    <w:pPr>
      <w:spacing w:before="0"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aChar"/>
    <w:uiPriority w:val="1"/>
    <w:semiHidden/>
    <w:unhideWhenUsed/>
    <w:qFormat/>
    <w:rsid w:val="00cc75db"/>
    <w:pPr/>
    <w:rPr/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cc75db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cc75db"/>
    <w:pPr>
      <w:spacing w:before="0" w:after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c75db"/>
    <w:pPr>
      <w:spacing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c75db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cc75db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c75db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cc75db"/>
    <w:pPr>
      <w:pBdr>
        <w:top w:val="single" w:sz="4" w:space="10" w:color="141414"/>
        <w:bottom w:val="single" w:sz="4" w:space="10" w:color="141414"/>
      </w:pBdr>
      <w:spacing w:before="360" w:after="360"/>
      <w:ind w:left="864" w:right="864" w:hanging="0"/>
      <w:jc w:val="center"/>
    </w:pPr>
    <w:rPr>
      <w:i/>
      <w:iCs/>
      <w:color w:val="141414" w:themeColor="accent1"/>
    </w:rPr>
  </w:style>
  <w:style w:type="paragraph" w:styleId="Lista2">
    <w:name w:val="List Bullet 3"/>
    <w:basedOn w:val="Normal"/>
    <w:uiPriority w:val="99"/>
    <w:semiHidden/>
    <w:unhideWhenUsed/>
    <w:rsid w:val="00cc75db"/>
    <w:pPr>
      <w:spacing w:before="0" w:after="280"/>
      <w:ind w:left="566" w:hanging="283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cc75db"/>
    <w:pPr>
      <w:spacing w:before="0" w:after="280"/>
      <w:ind w:left="849" w:hanging="283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cc75db"/>
    <w:pPr>
      <w:spacing w:before="0" w:after="280"/>
      <w:ind w:left="1132" w:hanging="283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cc75db"/>
    <w:pPr>
      <w:spacing w:before="0" w:after="28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c75db"/>
    <w:pPr>
      <w:numPr>
        <w:ilvl w:val="0"/>
        <w:numId w:val="1"/>
      </w:num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cc75db"/>
    <w:pPr>
      <w:numPr>
        <w:ilvl w:val="0"/>
        <w:numId w:val="2"/>
      </w:num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c75db"/>
    <w:pPr>
      <w:numPr>
        <w:ilvl w:val="0"/>
        <w:numId w:val="3"/>
      </w:num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c75db"/>
    <w:pPr>
      <w:numPr>
        <w:ilvl w:val="0"/>
        <w:numId w:val="4"/>
      </w:num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c75db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c75db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c75db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c75db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c75db"/>
    <w:pPr>
      <w:spacing w:before="0" w:after="120"/>
      <w:ind w:left="1415" w:hanging="0"/>
      <w:contextualSpacing/>
    </w:pPr>
    <w:rPr/>
  </w:style>
  <w:style w:type="paragraph" w:styleId="ListNumber">
    <w:name w:val="List Number"/>
    <w:basedOn w:val="Normal"/>
    <w:uiPriority w:val="12"/>
    <w:qFormat/>
    <w:rsid w:val="00cc75db"/>
    <w:pPr>
      <w:numPr>
        <w:ilvl w:val="0"/>
        <w:numId w:val="5"/>
      </w:num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c75db"/>
    <w:pPr>
      <w:numPr>
        <w:ilvl w:val="0"/>
        <w:numId w:val="6"/>
      </w:num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c75db"/>
    <w:pPr>
      <w:numPr>
        <w:ilvl w:val="0"/>
        <w:numId w:val="7"/>
      </w:num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c75db"/>
    <w:pPr>
      <w:numPr>
        <w:ilvl w:val="0"/>
        <w:numId w:val="8"/>
      </w:num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c75db"/>
    <w:pPr>
      <w:numPr>
        <w:ilvl w:val="0"/>
        <w:numId w:val="9"/>
      </w:num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spacing w:before="0" w:after="280"/>
      <w:ind w:left="720" w:hanging="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rsid w:val="00cc75d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mbria" w:cs="" w:cstheme="minorBidi" w:eastAsiaTheme="minorHAnsi"/>
      <w:color w:val="404040" w:themeColor="text1" w:themeTint="bf"/>
      <w:kern w:val="0"/>
      <w:sz w:val="22"/>
      <w:szCs w:val="20"/>
      <w:lang w:val="pt-PT" w:eastAsia="ja-JP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cc75d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134" w:hanging="1134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cc75db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22"/>
      <w:szCs w:val="22"/>
      <w:lang w:val="pt-PT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cc75d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75db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cc75db"/>
    <w:pPr>
      <w:spacing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cc75db"/>
    <w:pPr>
      <w:spacing w:before="200" w:after="160"/>
      <w:ind w:left="864" w:right="864" w:hanging="0"/>
      <w:jc w:val="center"/>
    </w:pPr>
    <w:rPr>
      <w:i/>
      <w:iCs/>
    </w:rPr>
  </w:style>
  <w:style w:type="paragraph" w:styleId="Saudaesfinais">
    <w:name w:val="Salutation"/>
    <w:basedOn w:val="Normal"/>
    <w:next w:val="Normal"/>
    <w:link w:val="SaudaoChar"/>
    <w:uiPriority w:val="2"/>
    <w:semiHidden/>
    <w:unhideWhenUsed/>
    <w:qFormat/>
    <w:rsid w:val="00cc75db"/>
    <w:pPr/>
    <w:rPr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before="0" w:after="0"/>
      <w:ind w:left="4252" w:hanging="0"/>
    </w:pPr>
    <w:rPr/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75db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cc75db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cc75db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cc75db"/>
    <w:pPr>
      <w:spacing w:before="120" w:after="28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75db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cc75db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cc75db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cc75db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cc75db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cc75db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cc75db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cc75db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cc75db"/>
    <w:pPr>
      <w:spacing w:before="0" w:after="100"/>
      <w:ind w:left="176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cc75db"/>
    <w:pPr>
      <w:spacing w:before="240" w:after="0"/>
      <w:contextualSpacing/>
      <w:outlineLvl w:val="9"/>
    </w:pPr>
    <w:rPr>
      <w:b w:val="false"/>
      <w:color w:val="0E0E0E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727272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2727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E4E4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sz="8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sz="6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Simples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75db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1E6FC321C9437AAB57D7E7EDCD15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4231FF-761F-430C-B9A9-5C5DC366D78D}"/>
      </w:docPartPr>
      <w:docPartBody>
        <w:p w:rsidR="003E707D" w:rsidRDefault="00A772F4">
          <w:pPr>
            <w:pStyle w:val="621E6FC321C9437AAB57D7E7EDCD15BA"/>
          </w:pPr>
          <w:r w:rsidRPr="0040759C">
            <w:rPr>
              <w:lang w:bidi="pt-BR"/>
            </w:rPr>
            <w:t>Seu nome</w:t>
          </w:r>
        </w:p>
      </w:docPartBody>
    </w:docPart>
    <w:docPart>
      <w:docPartPr>
        <w:name w:val="A0BEB701479943E5917B90DB67B6A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5021F9-23FB-4BF4-8CA5-A95AD8BEA919}"/>
      </w:docPartPr>
      <w:docPartBody>
        <w:p w:rsidR="003E707D" w:rsidRDefault="00A772F4">
          <w:pPr>
            <w:pStyle w:val="A0BEB701479943E5917B90DB67B6AFDC"/>
          </w:pPr>
          <w:r w:rsidRPr="0040759C">
            <w:rPr>
              <w:lang w:bidi="pt-BR"/>
            </w:rPr>
            <w:t>Objetivo</w:t>
          </w:r>
        </w:p>
      </w:docPartBody>
    </w:docPart>
    <w:docPart>
      <w:docPartPr>
        <w:name w:val="F4E5C9448D0E4B338425DE6FC40D7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07233-F719-4F6C-B28B-06BC892410B1}"/>
      </w:docPartPr>
      <w:docPartBody>
        <w:p w:rsidR="003E707D" w:rsidRDefault="00A772F4">
          <w:pPr>
            <w:pStyle w:val="F4E5C9448D0E4B338425DE6FC40D7CE6"/>
          </w:pPr>
          <w:r w:rsidRPr="0040759C">
            <w:rPr>
              <w:lang w:bidi="pt-BR"/>
            </w:rPr>
            <w:t>Formação</w:t>
          </w:r>
        </w:p>
      </w:docPartBody>
    </w:docPart>
    <w:docPart>
      <w:docPartPr>
        <w:name w:val="DF8D93A4173C43948D6B31947BB8E4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6E6120-6418-49E7-BB2B-6B2DE71DC40B}"/>
      </w:docPartPr>
      <w:docPartBody>
        <w:p w:rsidR="003E707D" w:rsidRDefault="00A772F4">
          <w:pPr>
            <w:pStyle w:val="DF8D93A4173C43948D6B31947BB8E483"/>
          </w:pPr>
          <w:r w:rsidRPr="0040759C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F4"/>
    <w:rsid w:val="00143A01"/>
    <w:rsid w:val="00347138"/>
    <w:rsid w:val="003E707D"/>
    <w:rsid w:val="005C550D"/>
    <w:rsid w:val="009F1C7B"/>
    <w:rsid w:val="00A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1E6FC321C9437AAB57D7E7EDCD15BA">
    <w:name w:val="621E6FC321C9437AAB57D7E7EDCD15BA"/>
  </w:style>
  <w:style w:type="paragraph" w:customStyle="1" w:styleId="4439355BABF44212B67C8B78E2BEC74C">
    <w:name w:val="4439355BABF44212B67C8B78E2BEC74C"/>
  </w:style>
  <w:style w:type="paragraph" w:customStyle="1" w:styleId="FA3D5F243B1B41A29E7FFD8422D70A18">
    <w:name w:val="FA3D5F243B1B41A29E7FFD8422D70A18"/>
  </w:style>
  <w:style w:type="paragraph" w:customStyle="1" w:styleId="F5B0CD0FD240462583DF3173110FBCBC">
    <w:name w:val="F5B0CD0FD240462583DF3173110FBCBC"/>
  </w:style>
  <w:style w:type="paragraph" w:customStyle="1" w:styleId="321D5A79EA134BDC81455C74C7E1D5FF">
    <w:name w:val="321D5A79EA134BDC81455C74C7E1D5FF"/>
  </w:style>
  <w:style w:type="paragraph" w:customStyle="1" w:styleId="A0BEB701479943E5917B90DB67B6AFDC">
    <w:name w:val="A0BEB701479943E5917B90DB67B6AFDC"/>
  </w:style>
  <w:style w:type="paragraph" w:customStyle="1" w:styleId="1AD8506DD528413DB4ECE8A9DCF0F341">
    <w:name w:val="1AD8506DD528413DB4ECE8A9DCF0F341"/>
  </w:style>
  <w:style w:type="paragraph" w:customStyle="1" w:styleId="F4E5C9448D0E4B338425DE6FC40D7CE6">
    <w:name w:val="F4E5C9448D0E4B338425DE6FC40D7CE6"/>
  </w:style>
  <w:style w:type="paragraph" w:customStyle="1" w:styleId="1802023C3A8C4A1A90705FE9F501D9BB">
    <w:name w:val="1802023C3A8C4A1A90705FE9F501D9BB"/>
  </w:style>
  <w:style w:type="paragraph" w:customStyle="1" w:styleId="3530B1E618694D27997AADCB69EAD2DB">
    <w:name w:val="3530B1E618694D27997AADCB69EAD2DB"/>
  </w:style>
  <w:style w:type="paragraph" w:customStyle="1" w:styleId="03DBE5F899E24CF2A79840243917ED7C">
    <w:name w:val="03DBE5F899E24CF2A79840243917ED7C"/>
  </w:style>
  <w:style w:type="paragraph" w:customStyle="1" w:styleId="86B560B101E44027A48C7C2EC12DE324">
    <w:name w:val="86B560B101E44027A48C7C2EC12DE324"/>
  </w:style>
  <w:style w:type="paragraph" w:customStyle="1" w:styleId="BE5649BEBCDE44D4B19311AFE18A15AC">
    <w:name w:val="BE5649BEBCDE44D4B19311AFE18A15AC"/>
  </w:style>
  <w:style w:type="paragraph" w:customStyle="1" w:styleId="EE659CBBF7F24DCE9A7AAF0322B80027">
    <w:name w:val="EE659CBBF7F24DCE9A7AAF0322B80027"/>
  </w:style>
  <w:style w:type="paragraph" w:customStyle="1" w:styleId="D7EEB6C85498417D97FCE1ECC32EC6E3">
    <w:name w:val="D7EEB6C85498417D97FCE1ECC32EC6E3"/>
  </w:style>
  <w:style w:type="paragraph" w:customStyle="1" w:styleId="886D01AB658442EA9694CE1DD81812C7">
    <w:name w:val="886D01AB658442EA9694CE1DD81812C7"/>
  </w:style>
  <w:style w:type="paragraph" w:customStyle="1" w:styleId="1BC6C0C510C64E1C829DB5F02BAB7806">
    <w:name w:val="1BC6C0C510C64E1C829DB5F02BAB7806"/>
  </w:style>
  <w:style w:type="paragraph" w:customStyle="1" w:styleId="57E787E7EC2B4FB992928168E7706F9A">
    <w:name w:val="57E787E7EC2B4FB992928168E7706F9A"/>
  </w:style>
  <w:style w:type="paragraph" w:customStyle="1" w:styleId="4DD0A0BA313E40DAA97380CA6961FB49">
    <w:name w:val="4DD0A0BA313E40DAA97380CA6961FB49"/>
  </w:style>
  <w:style w:type="paragraph" w:customStyle="1" w:styleId="7F6AF065543B4CA682BCE13A5CC0E22D">
    <w:name w:val="7F6AF065543B4CA682BCE13A5CC0E22D"/>
  </w:style>
  <w:style w:type="paragraph" w:customStyle="1" w:styleId="16CD9D2A303B4B0CA0DECB0C69F45956">
    <w:name w:val="16CD9D2A303B4B0CA0DECB0C69F45956"/>
  </w:style>
  <w:style w:type="paragraph" w:customStyle="1" w:styleId="EA38510A107C4D7DA39AE898F61EC579">
    <w:name w:val="EA38510A107C4D7DA39AE898F61EC579"/>
  </w:style>
  <w:style w:type="paragraph" w:customStyle="1" w:styleId="692E23725A424382810613B4241229FA">
    <w:name w:val="692E23725A424382810613B4241229FA"/>
  </w:style>
  <w:style w:type="paragraph" w:customStyle="1" w:styleId="1E6E9E48394947F1953AC0DF0FC94617">
    <w:name w:val="1E6E9E48394947F1953AC0DF0FC94617"/>
  </w:style>
  <w:style w:type="paragraph" w:customStyle="1" w:styleId="3EF742F63BBF4489B990123CD7DABE88">
    <w:name w:val="3EF742F63BBF4489B990123CD7DABE88"/>
  </w:style>
  <w:style w:type="paragraph" w:customStyle="1" w:styleId="5B397E9B2E8D4B3F98959F386F98523D">
    <w:name w:val="5B397E9B2E8D4B3F98959F386F98523D"/>
  </w:style>
  <w:style w:type="paragraph" w:customStyle="1" w:styleId="1D7733072DFC41659C52C903B105CA2C">
    <w:name w:val="1D7733072DFC41659C52C903B105CA2C"/>
  </w:style>
  <w:style w:type="paragraph" w:customStyle="1" w:styleId="A1C87CDA4C07434F9A2F2A4FE0F4921D">
    <w:name w:val="A1C87CDA4C07434F9A2F2A4FE0F4921D"/>
  </w:style>
  <w:style w:type="paragraph" w:customStyle="1" w:styleId="DF8D93A4173C43948D6B31947BB8E483">
    <w:name w:val="DF8D93A4173C43948D6B31947BB8E483"/>
  </w:style>
  <w:style w:type="paragraph" w:customStyle="1" w:styleId="DB05ADFD888B4D9EA698A82874D40221">
    <w:name w:val="DB05ADFD888B4D9EA698A82874D40221"/>
  </w:style>
  <w:style w:type="paragraph" w:customStyle="1" w:styleId="88610FB23AB34D10B36E1737C84A0512">
    <w:name w:val="88610FB23AB34D10B36E1737C84A0512"/>
  </w:style>
  <w:style w:type="paragraph" w:customStyle="1" w:styleId="07EDAEC2F54E420C8A863C4CAABAAFC8">
    <w:name w:val="07EDAEC2F54E420C8A863C4CAABAAFC8"/>
  </w:style>
  <w:style w:type="paragraph" w:customStyle="1" w:styleId="F8A809993A0440638DF146288085C692">
    <w:name w:val="F8A809993A0440638DF146288085C692"/>
  </w:style>
  <w:style w:type="paragraph" w:customStyle="1" w:styleId="AE4DE19768EC40CAA46B8D2FE972E3FF">
    <w:name w:val="AE4DE19768EC40CAA46B8D2FE972E3FF"/>
  </w:style>
  <w:style w:type="paragraph" w:customStyle="1" w:styleId="36A0978953DD471DAC8F996B1FAE3D92">
    <w:name w:val="36A0978953DD471DAC8F996B1FAE3D92"/>
  </w:style>
  <w:style w:type="paragraph" w:customStyle="1" w:styleId="0C2780D0A25D4E20AEA6829AFC576601">
    <w:name w:val="0C2780D0A25D4E20AEA6829AFC576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</Template>
  <TotalTime>48</TotalTime>
  <Application>LibreOffice/7.2.5.2$Windows_X86_64 LibreOffice_project/499f9727c189e6ef3471021d6132d4c694f357e5</Application>
  <AppVersion>15.0000</AppVersion>
  <Pages>2</Pages>
  <Words>149</Words>
  <Characters>820</Characters>
  <CharactersWithSpaces>942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2021-08-09T01:45:00Z</dcterms:created>
  <dc:creator>User</dc:creator>
  <dc:description>Santander Furquim de Almeida</dc:description>
  <dc:language>pt-BR</dc:language>
  <cp:lastModifiedBy/>
  <cp:lastPrinted>2021-12-15T01:19:00Z</cp:lastPrinted>
  <dcterms:modified xsi:type="dcterms:W3CDTF">2022-01-26T12:26:22Z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