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3592"/>
        <w:gridCol w:w="716"/>
        <w:gridCol w:w="6446"/>
      </w:tblGrid>
      <w:tr w:rsidR="2EFA40E5" w14:paraId="17FACD06" w14:textId="77777777" w:rsidTr="00ED10F8">
        <w:trPr>
          <w:trHeight w:val="4275"/>
        </w:trPr>
        <w:tc>
          <w:tcPr>
            <w:tcW w:w="3592" w:type="dxa"/>
            <w:vAlign w:val="bottom"/>
          </w:tcPr>
          <w:p w14:paraId="17405A34" w14:textId="33B1E882" w:rsidR="2EFA40E5" w:rsidRDefault="2EFA40E5" w:rsidP="00ED10F8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 wp14:anchorId="2F398935" wp14:editId="6BB6025B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-1932940</wp:posOffset>
                  </wp:positionV>
                  <wp:extent cx="1219200" cy="1620520"/>
                  <wp:effectExtent l="0" t="0" r="0" b="0"/>
                  <wp:wrapTopAndBottom/>
                  <wp:docPr id="1982922912" name="Imagem 1982922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6" w:type="dxa"/>
          </w:tcPr>
          <w:p w14:paraId="38B35CD9" w14:textId="77777777" w:rsidR="2EFA40E5" w:rsidRDefault="2EFA40E5" w:rsidP="00ED10F8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46" w:type="dxa"/>
            <w:vAlign w:val="bottom"/>
          </w:tcPr>
          <w:p w14:paraId="160958ED" w14:textId="7363C6CC" w:rsidR="2EFA40E5" w:rsidRDefault="1885860D" w:rsidP="00ED10F8">
            <w:pPr>
              <w:pStyle w:val="Ttulo"/>
              <w:rPr>
                <w:noProof/>
                <w:lang w:val="pt-BR"/>
              </w:rPr>
            </w:pPr>
            <w:r w:rsidRPr="1885860D">
              <w:rPr>
                <w:noProof/>
                <w:lang w:val="pt-BR"/>
              </w:rPr>
              <w:t>Lucas REIS Villas BOAS</w:t>
            </w:r>
          </w:p>
          <w:p w14:paraId="6AEA6A78" w14:textId="0418E38F" w:rsidR="2EFA40E5" w:rsidRDefault="00ED10F8" w:rsidP="00ED10F8">
            <w:pPr>
              <w:pStyle w:val="Subttulo"/>
              <w:rPr>
                <w:noProof/>
                <w:lang w:val="pt-BR"/>
              </w:rPr>
            </w:pPr>
            <w:r w:rsidRPr="008862B1">
              <w:rPr>
                <w:noProof/>
                <w:spacing w:val="76"/>
                <w:w w:val="100"/>
                <w:lang w:val="pt-BR"/>
              </w:rPr>
              <w:t>Estudant</w:t>
            </w:r>
            <w:r w:rsidRPr="008862B1">
              <w:rPr>
                <w:noProof/>
                <w:spacing w:val="4"/>
                <w:w w:val="100"/>
                <w:lang w:val="pt-BR"/>
              </w:rPr>
              <w:t>e</w:t>
            </w:r>
          </w:p>
        </w:tc>
      </w:tr>
      <w:tr w:rsidR="2EFA40E5" w14:paraId="1C8930AE" w14:textId="77777777" w:rsidTr="00ED10F8">
        <w:tc>
          <w:tcPr>
            <w:tcW w:w="3592" w:type="dxa"/>
          </w:tcPr>
          <w:p w14:paraId="15FF14DF" w14:textId="08B7871B" w:rsidR="2EFA40E5" w:rsidRDefault="2EFA40E5" w:rsidP="00ED10F8">
            <w:pPr>
              <w:pStyle w:val="Ttulo3"/>
              <w:rPr>
                <w:noProof/>
                <w:lang w:val="pt-BR"/>
              </w:rPr>
            </w:pPr>
            <w:r w:rsidRPr="2EFA40E5">
              <w:rPr>
                <w:noProof/>
                <w:lang w:val="pt-BR" w:bidi="pt-BR"/>
              </w:rPr>
              <w:t>Perfil</w:t>
            </w:r>
          </w:p>
          <w:p w14:paraId="2BB1056E" w14:textId="7B18FD88" w:rsidR="2EFA40E5" w:rsidRDefault="1885860D" w:rsidP="00ED10F8">
            <w:pPr>
              <w:rPr>
                <w:lang w:val="pt-BR"/>
              </w:rPr>
            </w:pPr>
            <w:r w:rsidRPr="1885860D">
              <w:rPr>
                <w:lang w:val="pt-BR"/>
              </w:rPr>
              <w:t>Atualmente, estou no segundo termo da faculdade de Bacharelado de Sistemas de Informação</w:t>
            </w:r>
            <w:r w:rsidR="00ED10F8">
              <w:rPr>
                <w:lang w:val="pt-BR"/>
              </w:rPr>
              <w:t xml:space="preserve"> e sou formado Técnico de informática pelo SENAC</w:t>
            </w:r>
            <w:r w:rsidRPr="1885860D">
              <w:rPr>
                <w:lang w:val="pt-BR"/>
              </w:rPr>
              <w:t>. Tenho facilidade em lidar/gestão de pessoas e procuro sempre estar atualizado sobre as tecnologias utilizadas no mercado.</w:t>
            </w:r>
          </w:p>
          <w:p w14:paraId="36D0F0BF" w14:textId="0DDD1C40" w:rsidR="2EFA40E5" w:rsidRDefault="2EFA40E5" w:rsidP="00ED10F8">
            <w:pPr>
              <w:rPr>
                <w:lang w:val="pt-BR"/>
              </w:rPr>
            </w:pPr>
          </w:p>
          <w:p w14:paraId="09C9EF7C" w14:textId="158865E2" w:rsidR="2EFA40E5" w:rsidRDefault="1885860D" w:rsidP="00ED10F8">
            <w:pPr>
              <w:rPr>
                <w:lang w:val="pt-BR"/>
              </w:rPr>
            </w:pPr>
            <w:r w:rsidRPr="1885860D">
              <w:rPr>
                <w:lang w:val="pt-BR"/>
              </w:rPr>
              <w:t xml:space="preserve">Tenho experiência comercial com </w:t>
            </w:r>
            <w:r w:rsidR="00940102">
              <w:rPr>
                <w:lang w:val="pt-BR"/>
              </w:rPr>
              <w:t>alavancamento</w:t>
            </w:r>
            <w:r w:rsidR="00ED10F8">
              <w:rPr>
                <w:lang w:val="pt-BR"/>
              </w:rPr>
              <w:t xml:space="preserve"> </w:t>
            </w:r>
            <w:r w:rsidRPr="1885860D">
              <w:rPr>
                <w:lang w:val="pt-BR"/>
              </w:rPr>
              <w:t>de produtos online (SEO) e em criação de conteúdos visuais e audiovisuais.</w:t>
            </w:r>
          </w:p>
          <w:p w14:paraId="0661271E" w14:textId="477D9296" w:rsidR="2EFA40E5" w:rsidRDefault="2EFA40E5" w:rsidP="00ED10F8">
            <w:pPr>
              <w:rPr>
                <w:lang w:val="pt-BR"/>
              </w:rPr>
            </w:pPr>
          </w:p>
          <w:p w14:paraId="773567AC" w14:textId="23FBAB2D" w:rsidR="2EFA40E5" w:rsidRDefault="1885860D" w:rsidP="00ED10F8">
            <w:pPr>
              <w:rPr>
                <w:lang w:val="pt-BR"/>
              </w:rPr>
            </w:pPr>
            <w:r w:rsidRPr="1885860D">
              <w:rPr>
                <w:lang w:val="pt-BR"/>
              </w:rPr>
              <w:t xml:space="preserve">Estou sempre à procura de novos conhecimentos com ênfase em </w:t>
            </w:r>
            <w:r w:rsidR="00940102">
              <w:rPr>
                <w:lang w:val="pt-BR"/>
              </w:rPr>
              <w:t>desenvolvimento</w:t>
            </w:r>
            <w:r w:rsidRPr="1885860D">
              <w:rPr>
                <w:lang w:val="pt-BR"/>
              </w:rPr>
              <w:t xml:space="preserve">. </w:t>
            </w:r>
          </w:p>
          <w:p w14:paraId="48D52530" w14:textId="77777777" w:rsidR="2EFA40E5" w:rsidRDefault="2EFA40E5" w:rsidP="00ED10F8">
            <w:pPr>
              <w:rPr>
                <w:lang w:val="pt-BR"/>
              </w:rPr>
            </w:pPr>
          </w:p>
          <w:p w14:paraId="78694EF6" w14:textId="69E4E854" w:rsidR="2EFA40E5" w:rsidRDefault="2EFA40E5" w:rsidP="00ED10F8">
            <w:pPr>
              <w:rPr>
                <w:noProof/>
                <w:lang w:val="pt-BR"/>
              </w:rPr>
            </w:pPr>
          </w:p>
          <w:p w14:paraId="082C035D" w14:textId="6BAC436B" w:rsidR="2EFA40E5" w:rsidRDefault="2EFA40E5" w:rsidP="00ED10F8">
            <w:pPr>
              <w:pStyle w:val="Ttulo3"/>
              <w:rPr>
                <w:noProof/>
                <w:lang w:val="pt-BR"/>
              </w:rPr>
            </w:pPr>
            <w:r w:rsidRPr="2EFA40E5">
              <w:rPr>
                <w:noProof/>
                <w:lang w:val="pt-BR"/>
              </w:rPr>
              <w:t>IDADE</w:t>
            </w:r>
          </w:p>
          <w:p w14:paraId="1DAE3B6A" w14:textId="743EC577" w:rsidR="2EFA40E5" w:rsidRDefault="2EFA40E5" w:rsidP="00ED10F8">
            <w:pPr>
              <w:rPr>
                <w:lang w:val="pt-BR"/>
              </w:rPr>
            </w:pPr>
            <w:r w:rsidRPr="2EFA40E5">
              <w:rPr>
                <w:lang w:val="pt-BR"/>
              </w:rPr>
              <w:t>18 anos.</w:t>
            </w:r>
          </w:p>
          <w:p w14:paraId="067F5550" w14:textId="4BB66F57" w:rsidR="2EFA40E5" w:rsidRDefault="2EFA40E5" w:rsidP="00ED10F8">
            <w:pPr>
              <w:rPr>
                <w:noProof/>
                <w:lang w:val="pt-BR"/>
              </w:rPr>
            </w:pPr>
          </w:p>
          <w:p w14:paraId="7A8C7051" w14:textId="77777777" w:rsidR="2EFA40E5" w:rsidRDefault="2EFA40E5" w:rsidP="00ED10F8">
            <w:pPr>
              <w:rPr>
                <w:noProof/>
                <w:lang w:val="pt-BR"/>
              </w:rPr>
            </w:pPr>
          </w:p>
          <w:p w14:paraId="36599707" w14:textId="77777777" w:rsidR="2EFA40E5" w:rsidRDefault="2EFA40E5" w:rsidP="00ED10F8">
            <w:pPr>
              <w:pStyle w:val="Ttulo3"/>
              <w:rPr>
                <w:noProof/>
                <w:lang w:val="pt-BR"/>
              </w:rPr>
            </w:pPr>
            <w:r w:rsidRPr="2EFA40E5">
              <w:rPr>
                <w:noProof/>
                <w:lang w:val="pt-BR" w:bidi="pt-BR"/>
              </w:rPr>
              <w:t>Contato</w:t>
            </w:r>
          </w:p>
          <w:p w14:paraId="76CE4670" w14:textId="77777777" w:rsidR="2EFA40E5" w:rsidRDefault="2EFA40E5" w:rsidP="00ED10F8">
            <w:pPr>
              <w:rPr>
                <w:noProof/>
                <w:lang w:val="pt-BR"/>
              </w:rPr>
            </w:pPr>
            <w:r w:rsidRPr="2EFA40E5">
              <w:rPr>
                <w:noProof/>
                <w:lang w:val="pt-BR" w:bidi="pt-BR"/>
              </w:rPr>
              <w:t>TELEFONE:</w:t>
            </w:r>
          </w:p>
          <w:p w14:paraId="4C708DEC" w14:textId="4DE3C629" w:rsidR="2EFA40E5" w:rsidRDefault="2EFA40E5" w:rsidP="00ED10F8">
            <w:pPr>
              <w:rPr>
                <w:noProof/>
                <w:color w:val="B85A22" w:themeColor="accent2" w:themeShade="BF"/>
                <w:lang w:val="pt-BR"/>
              </w:rPr>
            </w:pPr>
            <w:r w:rsidRPr="2EFA40E5">
              <w:rPr>
                <w:noProof/>
                <w:color w:val="B85A22" w:themeColor="accent2" w:themeShade="BF"/>
                <w:lang w:val="pt-BR"/>
              </w:rPr>
              <w:t>(18)98188-1222</w:t>
            </w:r>
          </w:p>
          <w:p w14:paraId="0E26B073" w14:textId="1A105487" w:rsidR="2EFA40E5" w:rsidRDefault="2EFA40E5" w:rsidP="00ED10F8">
            <w:pPr>
              <w:rPr>
                <w:noProof/>
                <w:lang w:val="pt-BR"/>
              </w:rPr>
            </w:pPr>
          </w:p>
          <w:p w14:paraId="7985E28F" w14:textId="77777777" w:rsidR="2EFA40E5" w:rsidRDefault="2EFA40E5" w:rsidP="00ED10F8">
            <w:pPr>
              <w:rPr>
                <w:noProof/>
                <w:lang w:val="pt-BR"/>
              </w:rPr>
            </w:pPr>
          </w:p>
          <w:p w14:paraId="21CC3FC5" w14:textId="77777777" w:rsidR="2EFA40E5" w:rsidRDefault="2EFA40E5" w:rsidP="00ED10F8">
            <w:pPr>
              <w:rPr>
                <w:noProof/>
                <w:lang w:val="pt-BR"/>
              </w:rPr>
            </w:pPr>
            <w:r w:rsidRPr="2EFA40E5">
              <w:rPr>
                <w:noProof/>
                <w:lang w:val="pt-BR" w:bidi="pt-BR"/>
              </w:rPr>
              <w:t>EMAIL:</w:t>
            </w:r>
          </w:p>
          <w:p w14:paraId="6BA917D2" w14:textId="75D65847" w:rsidR="2EFA40E5" w:rsidRDefault="2EFA40E5" w:rsidP="00ED10F8">
            <w:pPr>
              <w:rPr>
                <w:rStyle w:val="Hyperlink"/>
                <w:noProof/>
                <w:lang w:val="pt-BR"/>
              </w:rPr>
            </w:pPr>
            <w:r w:rsidRPr="2EFA40E5">
              <w:rPr>
                <w:noProof/>
                <w:color w:val="B85A22" w:themeColor="accent2" w:themeShade="BF"/>
                <w:lang w:val="pt-BR"/>
              </w:rPr>
              <w:t>lucas.reisvb@gmail.com</w:t>
            </w:r>
          </w:p>
          <w:p w14:paraId="57839D15" w14:textId="77777777" w:rsidR="2EFA40E5" w:rsidRDefault="2EFA40E5" w:rsidP="00ED10F8">
            <w:pPr>
              <w:rPr>
                <w:noProof/>
                <w:lang w:val="pt-BR"/>
              </w:rPr>
            </w:pPr>
          </w:p>
          <w:p w14:paraId="6236C7FD" w14:textId="2BBCC2FB" w:rsidR="2EFA40E5" w:rsidRDefault="2EFA40E5" w:rsidP="00ED10F8">
            <w:pPr>
              <w:rPr>
                <w:noProof/>
                <w:lang w:val="pt-BR"/>
              </w:rPr>
            </w:pPr>
          </w:p>
        </w:tc>
        <w:tc>
          <w:tcPr>
            <w:tcW w:w="716" w:type="dxa"/>
          </w:tcPr>
          <w:p w14:paraId="032E12D7" w14:textId="77777777" w:rsidR="2EFA40E5" w:rsidRDefault="2EFA40E5" w:rsidP="00ED10F8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46" w:type="dxa"/>
          </w:tcPr>
          <w:p w14:paraId="137751B7" w14:textId="49A500E3" w:rsidR="2EFA40E5" w:rsidRDefault="2EFA40E5" w:rsidP="00ED10F8">
            <w:pPr>
              <w:pStyle w:val="Ttulo2"/>
              <w:rPr>
                <w:noProof/>
                <w:color w:val="0D0D0D" w:themeColor="text1" w:themeTint="F2"/>
                <w:lang w:val="pt-BR"/>
              </w:rPr>
            </w:pPr>
            <w:r w:rsidRPr="2EFA40E5">
              <w:rPr>
                <w:noProof/>
                <w:color w:val="548AB7" w:themeColor="accent1" w:themeShade="BF"/>
                <w:lang w:val="pt-BR" w:bidi="pt-BR"/>
              </w:rPr>
              <w:t>EDUCAÇÃO</w:t>
            </w:r>
            <w:r w:rsidR="00ED10F8">
              <w:rPr>
                <w:noProof/>
                <w:color w:val="548AB7" w:themeColor="accent1" w:themeShade="BF"/>
                <w:lang w:val="pt-BR" w:bidi="pt-BR"/>
              </w:rPr>
              <w:t>/CURSOS</w:t>
            </w:r>
          </w:p>
          <w:p w14:paraId="1968886B" w14:textId="3EC64C5F" w:rsidR="2EFA40E5" w:rsidRDefault="1885860D" w:rsidP="00ED10F8">
            <w:pPr>
              <w:pStyle w:val="Ttulo4"/>
              <w:spacing w:line="259" w:lineRule="auto"/>
            </w:pPr>
            <w:r w:rsidRPr="1885860D">
              <w:rPr>
                <w:noProof/>
                <w:sz w:val="20"/>
                <w:szCs w:val="20"/>
                <w:lang w:val="pt-BR"/>
              </w:rPr>
              <w:t>Formação</w:t>
            </w:r>
          </w:p>
          <w:p w14:paraId="163F230D" w14:textId="2056D390" w:rsidR="2EFA40E5" w:rsidRDefault="2EFA40E5" w:rsidP="00ED10F8">
            <w:pPr>
              <w:pStyle w:val="Data"/>
              <w:spacing w:line="259" w:lineRule="auto"/>
              <w:rPr>
                <w:noProof/>
                <w:color w:val="0D0D0D" w:themeColor="text1" w:themeTint="F2"/>
                <w:lang w:val="pt-BR"/>
              </w:rPr>
            </w:pPr>
            <w:r w:rsidRPr="2EFA40E5">
              <w:rPr>
                <w:noProof/>
                <w:color w:val="0D0D0D" w:themeColor="text1" w:themeTint="F2"/>
                <w:lang w:val="pt-BR"/>
              </w:rPr>
              <w:t xml:space="preserve">3ª Série do ensino médio completo no </w:t>
            </w:r>
            <w:r w:rsidR="00ED10F8">
              <w:rPr>
                <w:noProof/>
                <w:color w:val="0D0D0D" w:themeColor="text1" w:themeTint="F2"/>
                <w:lang w:val="pt-BR"/>
              </w:rPr>
              <w:t>C</w:t>
            </w:r>
            <w:r w:rsidRPr="2EFA40E5">
              <w:rPr>
                <w:noProof/>
                <w:color w:val="0D0D0D" w:themeColor="text1" w:themeTint="F2"/>
                <w:lang w:val="pt-BR"/>
              </w:rPr>
              <w:t xml:space="preserve">olégio </w:t>
            </w:r>
            <w:r w:rsidR="00ED10F8">
              <w:rPr>
                <w:noProof/>
                <w:color w:val="0D0D0D" w:themeColor="text1" w:themeTint="F2"/>
                <w:lang w:val="pt-BR"/>
              </w:rPr>
              <w:t>P</w:t>
            </w:r>
            <w:r w:rsidRPr="2EFA40E5">
              <w:rPr>
                <w:noProof/>
                <w:color w:val="0D0D0D" w:themeColor="text1" w:themeTint="F2"/>
                <w:lang w:val="pt-BR"/>
              </w:rPr>
              <w:t xml:space="preserve">resbiteriano de </w:t>
            </w:r>
            <w:r w:rsidR="00ED10F8">
              <w:rPr>
                <w:noProof/>
                <w:color w:val="0D0D0D" w:themeColor="text1" w:themeTint="F2"/>
                <w:lang w:val="pt-BR"/>
              </w:rPr>
              <w:t>P</w:t>
            </w:r>
            <w:r w:rsidRPr="2EFA40E5">
              <w:rPr>
                <w:noProof/>
                <w:color w:val="0D0D0D" w:themeColor="text1" w:themeTint="F2"/>
                <w:lang w:val="pt-BR"/>
              </w:rPr>
              <w:t xml:space="preserve">residente </w:t>
            </w:r>
            <w:r w:rsidR="00ED10F8">
              <w:rPr>
                <w:noProof/>
                <w:color w:val="0D0D0D" w:themeColor="text1" w:themeTint="F2"/>
                <w:lang w:val="pt-BR"/>
              </w:rPr>
              <w:t>P</w:t>
            </w:r>
            <w:r w:rsidRPr="2EFA40E5">
              <w:rPr>
                <w:noProof/>
                <w:color w:val="0D0D0D" w:themeColor="text1" w:themeTint="F2"/>
                <w:lang w:val="pt-BR"/>
              </w:rPr>
              <w:t>rudente.</w:t>
            </w:r>
          </w:p>
          <w:p w14:paraId="5BEF8CBC" w14:textId="2EFEA2AC" w:rsidR="2EFA40E5" w:rsidRDefault="2EFA40E5" w:rsidP="00ED10F8">
            <w:pPr>
              <w:rPr>
                <w:noProof/>
                <w:lang w:val="pt-BR"/>
              </w:rPr>
            </w:pPr>
          </w:p>
          <w:p w14:paraId="3DC165CB" w14:textId="2645509B" w:rsidR="2EFA40E5" w:rsidRDefault="00940102" w:rsidP="00ED10F8">
            <w:pPr>
              <w:pStyle w:val="Ttulo4"/>
              <w:spacing w:line="259" w:lineRule="auto"/>
              <w:rPr>
                <w:noProof/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t>Ensino superior</w:t>
            </w:r>
          </w:p>
          <w:p w14:paraId="3283CBE6" w14:textId="5EA62986" w:rsidR="2EFA40E5" w:rsidRDefault="2EFA40E5" w:rsidP="00ED10F8">
            <w:pPr>
              <w:pStyle w:val="Data"/>
              <w:spacing w:line="259" w:lineRule="auto"/>
            </w:pPr>
            <w:r w:rsidRPr="2EFA40E5">
              <w:rPr>
                <w:noProof/>
                <w:color w:val="0D0D0D" w:themeColor="text1" w:themeTint="F2"/>
                <w:lang w:val="pt-BR"/>
              </w:rPr>
              <w:t xml:space="preserve">Estou cursando Bacharelado em Sistemas de Informação na Unoeste de </w:t>
            </w:r>
            <w:r w:rsidR="00ED10F8">
              <w:rPr>
                <w:noProof/>
                <w:color w:val="0D0D0D" w:themeColor="text1" w:themeTint="F2"/>
                <w:lang w:val="pt-BR"/>
              </w:rPr>
              <w:t>P</w:t>
            </w:r>
            <w:r w:rsidRPr="2EFA40E5">
              <w:rPr>
                <w:noProof/>
                <w:color w:val="0D0D0D" w:themeColor="text1" w:themeTint="F2"/>
                <w:lang w:val="pt-BR"/>
              </w:rPr>
              <w:t xml:space="preserve">residente  </w:t>
            </w:r>
            <w:r w:rsidR="00ED10F8">
              <w:rPr>
                <w:noProof/>
                <w:color w:val="0D0D0D" w:themeColor="text1" w:themeTint="F2"/>
                <w:lang w:val="pt-BR"/>
              </w:rPr>
              <w:t>P</w:t>
            </w:r>
            <w:r w:rsidRPr="2EFA40E5">
              <w:rPr>
                <w:noProof/>
                <w:color w:val="0D0D0D" w:themeColor="text1" w:themeTint="F2"/>
                <w:lang w:val="pt-BR"/>
              </w:rPr>
              <w:t>rudente (</w:t>
            </w:r>
            <w:r w:rsidR="00ED10F8">
              <w:rPr>
                <w:noProof/>
                <w:color w:val="0D0D0D" w:themeColor="text1" w:themeTint="F2"/>
                <w:lang w:val="pt-BR"/>
              </w:rPr>
              <w:t>2</w:t>
            </w:r>
            <w:r w:rsidRPr="2EFA40E5">
              <w:rPr>
                <w:noProof/>
                <w:color w:val="0D0D0D" w:themeColor="text1" w:themeTint="F2"/>
                <w:lang w:val="pt-BR"/>
              </w:rPr>
              <w:t>º semestre).</w:t>
            </w:r>
          </w:p>
          <w:p w14:paraId="1404A775" w14:textId="381BC2C0" w:rsidR="2EFA40E5" w:rsidRDefault="2EFA40E5" w:rsidP="00ED10F8">
            <w:pPr>
              <w:rPr>
                <w:noProof/>
                <w:color w:val="0D0D0D" w:themeColor="text1" w:themeTint="F2"/>
                <w:lang w:val="pt-BR"/>
              </w:rPr>
            </w:pPr>
          </w:p>
          <w:p w14:paraId="2435D902" w14:textId="0B6562D6" w:rsidR="2EFA40E5" w:rsidRPr="00940102" w:rsidRDefault="00ED10F8" w:rsidP="00ED10F8">
            <w:pPr>
              <w:pStyle w:val="Ttulo4"/>
              <w:spacing w:line="259" w:lineRule="auto"/>
              <w:rPr>
                <w:rFonts w:asciiTheme="majorHAnsi" w:hAnsiTheme="majorHAnsi"/>
              </w:rPr>
            </w:pPr>
            <w:r w:rsidRPr="00940102"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  <w:t xml:space="preserve">Técnico em Informática </w:t>
            </w:r>
            <w:r w:rsidRPr="00940102">
              <w:rPr>
                <w:rFonts w:asciiTheme="majorHAnsi" w:hAnsiTheme="majorHAnsi" w:cs="Arial"/>
                <w:b w:val="0"/>
                <w:i/>
                <w:color w:val="808080" w:themeColor="background1" w:themeShade="80"/>
                <w:sz w:val="20"/>
                <w:szCs w:val="20"/>
              </w:rPr>
              <w:t>07/2019 – 06/2021</w:t>
            </w:r>
          </w:p>
          <w:p w14:paraId="2A0B71A1" w14:textId="3875777E" w:rsidR="1885860D" w:rsidRDefault="1885860D" w:rsidP="00ED10F8">
            <w:pPr>
              <w:spacing w:line="259" w:lineRule="auto"/>
            </w:pPr>
            <w:r>
              <w:t xml:space="preserve">Sou formado Técnico em Informática pelo Serviço Nacional de Aprendizagem Comercial </w:t>
            </w:r>
            <w:r w:rsidR="00ED10F8">
              <w:t>–</w:t>
            </w:r>
            <w:r>
              <w:t xml:space="preserve"> SENAC</w:t>
            </w:r>
          </w:p>
          <w:p w14:paraId="0088A1F6" w14:textId="33996B1D" w:rsidR="00ED10F8" w:rsidRDefault="00ED10F8" w:rsidP="00ED10F8">
            <w:pPr>
              <w:spacing w:line="259" w:lineRule="auto"/>
              <w:rPr>
                <w:rFonts w:eastAsia="Meiryo" w:cs="Arial"/>
                <w:szCs w:val="18"/>
              </w:rPr>
            </w:pPr>
          </w:p>
          <w:p w14:paraId="4BF65BEF" w14:textId="324F93C0" w:rsidR="00940102" w:rsidRDefault="00940102" w:rsidP="00940102">
            <w:pPr>
              <w:pStyle w:val="Ttulo4"/>
              <w:spacing w:line="259" w:lineRule="auto"/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  <w:t xml:space="preserve">Certificados </w:t>
            </w:r>
            <w:r w:rsidRPr="00940102">
              <w:rPr>
                <w:rFonts w:asciiTheme="majorHAnsi" w:hAnsiTheme="majorHAnsi" w:cs="Arial"/>
                <w:b w:val="0"/>
                <w:color w:val="000000" w:themeColor="text1"/>
                <w:sz w:val="20"/>
                <w:szCs w:val="20"/>
              </w:rPr>
              <w:t>(SENAC)</w:t>
            </w: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  <w:t>:</w:t>
            </w:r>
          </w:p>
          <w:p w14:paraId="599F4EF4" w14:textId="2E45428A" w:rsidR="00ED10F8" w:rsidRPr="00940102" w:rsidRDefault="00940102" w:rsidP="00940102">
            <w:pPr>
              <w:pStyle w:val="Ttulo4"/>
              <w:spacing w:line="259" w:lineRule="auto"/>
              <w:rPr>
                <w:rFonts w:ascii="Arial" w:hAnsi="Arial" w:cs="Arial"/>
                <w:b w:val="0"/>
                <w:color w:val="000000" w:themeColor="text1"/>
                <w:szCs w:val="18"/>
              </w:rPr>
            </w:pPr>
            <w:r w:rsidRPr="00940102">
              <w:rPr>
                <w:rFonts w:asciiTheme="majorHAnsi" w:hAnsiTheme="majorHAnsi" w:cs="Arial"/>
                <w:b w:val="0"/>
                <w:color w:val="000000" w:themeColor="text1"/>
                <w:szCs w:val="18"/>
              </w:rPr>
              <w:t>- Assistente de Desenvolvimento de Aplicativos Computacionais (07/2019 – 09/2020)</w:t>
            </w:r>
          </w:p>
          <w:p w14:paraId="3216638D" w14:textId="1FF5F3A3" w:rsidR="00940102" w:rsidRPr="00940102" w:rsidRDefault="00940102" w:rsidP="00940102">
            <w:pPr>
              <w:rPr>
                <w:szCs w:val="18"/>
              </w:rPr>
            </w:pPr>
          </w:p>
          <w:p w14:paraId="7B780A4B" w14:textId="77777777" w:rsidR="00940102" w:rsidRDefault="00940102" w:rsidP="00940102">
            <w:pPr>
              <w:rPr>
                <w:szCs w:val="18"/>
              </w:rPr>
            </w:pPr>
            <w:r w:rsidRPr="00940102">
              <w:rPr>
                <w:szCs w:val="18"/>
              </w:rPr>
              <w:t>- Assistente de Operações de Redes de Computadores</w:t>
            </w:r>
            <w:r>
              <w:rPr>
                <w:szCs w:val="18"/>
              </w:rPr>
              <w:t xml:space="preserve"> </w:t>
            </w:r>
          </w:p>
          <w:p w14:paraId="39907EC5" w14:textId="2823AB86" w:rsidR="00940102" w:rsidRPr="00940102" w:rsidRDefault="00940102" w:rsidP="00940102">
            <w:pPr>
              <w:rPr>
                <w:szCs w:val="18"/>
              </w:rPr>
            </w:pPr>
            <w:r>
              <w:rPr>
                <w:szCs w:val="18"/>
              </w:rPr>
              <w:t>(08/2020 – 06/2021)</w:t>
            </w:r>
          </w:p>
          <w:p w14:paraId="575B0F9A" w14:textId="472FDE8D" w:rsidR="00ED10F8" w:rsidRDefault="00ED10F8" w:rsidP="00ED10F8">
            <w:pPr>
              <w:spacing w:line="259" w:lineRule="auto"/>
              <w:rPr>
                <w:rFonts w:eastAsia="Meiryo" w:cs="Arial"/>
                <w:szCs w:val="18"/>
              </w:rPr>
            </w:pPr>
          </w:p>
          <w:p w14:paraId="12799214" w14:textId="6C61EDF2" w:rsidR="00940102" w:rsidRDefault="00940102" w:rsidP="00ED10F8">
            <w:pPr>
              <w:spacing w:line="259" w:lineRule="auto"/>
              <w:rPr>
                <w:rFonts w:eastAsia="Meiryo" w:cs="Arial"/>
                <w:szCs w:val="18"/>
              </w:rPr>
            </w:pPr>
            <w:r>
              <w:rPr>
                <w:rFonts w:eastAsia="Meiryo" w:cs="Arial"/>
                <w:szCs w:val="18"/>
              </w:rPr>
              <w:t>- Assistente de Suporte e Manutenção de Computadores</w:t>
            </w:r>
          </w:p>
          <w:p w14:paraId="03F24B96" w14:textId="4E6B6E6A" w:rsidR="00940102" w:rsidRDefault="00940102" w:rsidP="00ED10F8">
            <w:pPr>
              <w:spacing w:line="259" w:lineRule="auto"/>
              <w:rPr>
                <w:rFonts w:eastAsia="Meiryo" w:cs="Arial"/>
                <w:szCs w:val="18"/>
              </w:rPr>
            </w:pPr>
            <w:r>
              <w:rPr>
                <w:rFonts w:eastAsia="Meiryo" w:cs="Arial"/>
                <w:szCs w:val="18"/>
              </w:rPr>
              <w:t>(05/2020 – 05/2021)</w:t>
            </w:r>
          </w:p>
          <w:p w14:paraId="7C6AF70C" w14:textId="1B860B07" w:rsidR="2EFA40E5" w:rsidRDefault="2EFA40E5" w:rsidP="00ED10F8"/>
          <w:p w14:paraId="5EB65E5B" w14:textId="54CDE27A" w:rsidR="1885860D" w:rsidRDefault="1885860D" w:rsidP="00ED10F8">
            <w:pPr>
              <w:rPr>
                <w:rFonts w:eastAsia="Meiryo" w:cs="Arial"/>
                <w:color w:val="B85A22" w:themeColor="accent2" w:themeShade="BF"/>
                <w:szCs w:val="18"/>
              </w:rPr>
            </w:pPr>
          </w:p>
          <w:p w14:paraId="6725A09D" w14:textId="0BC20AB6" w:rsidR="2EFA40E5" w:rsidRPr="00B01B58" w:rsidRDefault="2EFA40E5" w:rsidP="00ED10F8">
            <w:pPr>
              <w:pStyle w:val="Ttulo4"/>
              <w:rPr>
                <w:rFonts w:asciiTheme="majorHAnsi" w:hAnsiTheme="majorHAnsi" w:cs="Arial"/>
                <w:color w:val="0D0D0D" w:themeColor="text1" w:themeTint="F2"/>
                <w:sz w:val="20"/>
                <w:szCs w:val="20"/>
              </w:rPr>
            </w:pPr>
            <w:r w:rsidRPr="00B01B58">
              <w:rPr>
                <w:rFonts w:asciiTheme="majorHAnsi" w:hAnsiTheme="majorHAnsi" w:cs="Arial"/>
                <w:color w:val="0D0D0D" w:themeColor="text1" w:themeTint="F2"/>
                <w:sz w:val="20"/>
                <w:szCs w:val="20"/>
              </w:rPr>
              <w:t>Língua Estrangeira</w:t>
            </w:r>
          </w:p>
          <w:p w14:paraId="375003F7" w14:textId="1C874508" w:rsidR="2EFA40E5" w:rsidRDefault="2EFA40E5" w:rsidP="00ED10F8">
            <w:pPr>
              <w:rPr>
                <w:color w:val="7F7F7F" w:themeColor="text1" w:themeTint="80"/>
              </w:rPr>
            </w:pPr>
            <w:r>
              <w:t xml:space="preserve">- </w:t>
            </w:r>
            <w:r w:rsidRPr="2EFA40E5">
              <w:rPr>
                <w:color w:val="B85A22" w:themeColor="accent2" w:themeShade="BF"/>
              </w:rPr>
              <w:t xml:space="preserve">INGLÊS </w:t>
            </w:r>
            <w:r w:rsidRPr="2EFA40E5">
              <w:rPr>
                <w:color w:val="7F7F7F" w:themeColor="text1" w:themeTint="80"/>
              </w:rPr>
              <w:t>avançado</w:t>
            </w:r>
          </w:p>
          <w:p w14:paraId="3B831A37" w14:textId="2ECCDEB0" w:rsidR="1885860D" w:rsidRPr="00B01B58" w:rsidRDefault="00B01B58" w:rsidP="00ED10F8">
            <w:pPr>
              <w:rPr>
                <w:rFonts w:eastAsia="Meiryo" w:cs="Arial"/>
                <w:i/>
                <w:iCs/>
                <w:color w:val="D9D9D9" w:themeColor="background1" w:themeShade="D9"/>
                <w:szCs w:val="18"/>
              </w:rPr>
            </w:pPr>
            <w:r w:rsidRPr="00B01B58">
              <w:rPr>
                <w:rFonts w:eastAsia="Meiryo" w:cs="Arial"/>
                <w:i/>
                <w:iCs/>
                <w:color w:val="D9D9D9" w:themeColor="background1" w:themeShade="D9"/>
                <w:szCs w:val="18"/>
              </w:rPr>
              <w:t>_____________________________________________________________________</w:t>
            </w:r>
          </w:p>
          <w:p w14:paraId="0487DD88" w14:textId="6B4A6AD8" w:rsidR="00B01B58" w:rsidRDefault="00B01B58" w:rsidP="00ED10F8">
            <w:pPr>
              <w:rPr>
                <w:rFonts w:eastAsia="Meiryo" w:cs="Arial"/>
                <w:i/>
                <w:iCs/>
                <w:szCs w:val="18"/>
              </w:rPr>
            </w:pPr>
          </w:p>
          <w:p w14:paraId="593258D7" w14:textId="7BFAE464" w:rsidR="00B01B58" w:rsidRPr="00B01B58" w:rsidRDefault="00B01B58" w:rsidP="00ED10F8">
            <w:pPr>
              <w:rPr>
                <w:rFonts w:asciiTheme="majorHAnsi" w:eastAsia="Meiryo" w:hAnsiTheme="majorHAnsi" w:cs="Arial"/>
                <w:b/>
                <w:i/>
                <w:iCs/>
                <w:szCs w:val="18"/>
              </w:rPr>
            </w:pPr>
            <w:r w:rsidRPr="00B01B58">
              <w:rPr>
                <w:rFonts w:asciiTheme="majorHAnsi" w:eastAsia="Meiryo" w:hAnsiTheme="majorHAnsi" w:cs="Arial"/>
                <w:b/>
                <w:i/>
                <w:iCs/>
                <w:szCs w:val="18"/>
              </w:rPr>
              <w:t>HABILIDADES</w:t>
            </w:r>
          </w:p>
          <w:p w14:paraId="20F1C267" w14:textId="0CD2E422" w:rsidR="00B01B58" w:rsidRDefault="00B01B58" w:rsidP="00ED10F8">
            <w:pPr>
              <w:rPr>
                <w:rFonts w:eastAsia="Meiryo" w:cs="Arial"/>
                <w:i/>
                <w:iCs/>
                <w:szCs w:val="18"/>
              </w:rPr>
            </w:pPr>
            <w:r>
              <w:rPr>
                <w:rFonts w:eastAsia="Meiryo" w:cs="Arial"/>
                <w:i/>
                <w:iCs/>
                <w:szCs w:val="18"/>
              </w:rPr>
              <w:t>Photoshop, Illustrator, Premiere, C#, PHP, XAMARIN</w:t>
            </w:r>
          </w:p>
          <w:p w14:paraId="5C5DC844" w14:textId="77777777" w:rsidR="2EFA40E5" w:rsidRDefault="2EFA40E5" w:rsidP="00ED10F8">
            <w:pPr>
              <w:pStyle w:val="Ttulo2"/>
              <w:rPr>
                <w:noProof/>
                <w:color w:val="0D0D0D" w:themeColor="text1" w:themeTint="F2"/>
                <w:lang w:val="pt-BR"/>
              </w:rPr>
            </w:pPr>
            <w:r w:rsidRPr="2EFA40E5">
              <w:rPr>
                <w:noProof/>
                <w:color w:val="548AB7" w:themeColor="accent1" w:themeShade="BF"/>
                <w:lang w:val="pt-BR" w:bidi="pt-BR"/>
              </w:rPr>
              <w:t>EXPERIÊNCIA DE TRABALHO</w:t>
            </w:r>
          </w:p>
          <w:p w14:paraId="5933BACC" w14:textId="24BA1DFD" w:rsidR="2EFA40E5" w:rsidRDefault="2EFA40E5" w:rsidP="00ED10F8">
            <w:pPr>
              <w:pStyle w:val="Ttulo4"/>
              <w:rPr>
                <w:noProof/>
                <w:color w:val="0D0D0D" w:themeColor="text1" w:themeTint="F2"/>
                <w:lang w:val="pt-BR"/>
              </w:rPr>
            </w:pPr>
            <w:r w:rsidRPr="2EFA40E5">
              <w:rPr>
                <w:noProof/>
                <w:color w:val="0D0D0D" w:themeColor="text1" w:themeTint="F2"/>
                <w:lang w:val="pt-BR"/>
              </w:rPr>
              <w:t>SEO</w:t>
            </w:r>
          </w:p>
          <w:p w14:paraId="144CDFD1" w14:textId="1E96766A" w:rsidR="2EFA40E5" w:rsidRDefault="1885860D" w:rsidP="00ED10F8">
            <w:pPr>
              <w:rPr>
                <w:noProof/>
                <w:color w:val="0D0D0D" w:themeColor="text1" w:themeTint="F2"/>
                <w:lang w:val="pt-BR"/>
              </w:rPr>
            </w:pPr>
            <w:r w:rsidRPr="1885860D">
              <w:rPr>
                <w:lang w:val="pt-BR"/>
              </w:rPr>
              <w:t xml:space="preserve">Experiência com </w:t>
            </w:r>
            <w:r w:rsidRPr="1885860D">
              <w:rPr>
                <w:rFonts w:asciiTheme="minorHAnsi" w:hAnsiTheme="minorHAnsi" w:cs="Arial"/>
              </w:rPr>
              <w:t xml:space="preserve">otimização para motores de busca (SEO) na empresa </w:t>
            </w:r>
            <w:r w:rsidRPr="1885860D">
              <w:rPr>
                <w:rFonts w:asciiTheme="minorHAnsi" w:hAnsiTheme="minorHAnsi" w:cs="Arial"/>
                <w:i/>
                <w:iCs/>
              </w:rPr>
              <w:t xml:space="preserve">SELAS RC </w:t>
            </w:r>
            <w:r w:rsidRPr="1885860D">
              <w:rPr>
                <w:rFonts w:asciiTheme="minorHAnsi" w:hAnsiTheme="minorHAnsi" w:cs="Arial"/>
              </w:rPr>
              <w:t>e</w:t>
            </w:r>
            <w:r w:rsidRPr="1885860D">
              <w:rPr>
                <w:rFonts w:asciiTheme="minorHAnsi" w:hAnsiTheme="minorHAnsi" w:cs="Arial"/>
                <w:i/>
                <w:iCs/>
              </w:rPr>
              <w:t xml:space="preserve"> WEBBIT.</w:t>
            </w:r>
          </w:p>
          <w:p w14:paraId="2A876ACE" w14:textId="344E9E65" w:rsidR="1885860D" w:rsidRDefault="1885860D" w:rsidP="00ED10F8">
            <w:pPr>
              <w:pStyle w:val="Ttulo4"/>
              <w:rPr>
                <w:noProof/>
                <w:color w:val="000000" w:themeColor="text1"/>
                <w:lang w:val="pt-BR"/>
              </w:rPr>
            </w:pPr>
          </w:p>
          <w:p w14:paraId="0D272377" w14:textId="05D76989" w:rsidR="1885860D" w:rsidRDefault="1885860D" w:rsidP="00ED10F8">
            <w:pPr>
              <w:pStyle w:val="Ttulo4"/>
              <w:spacing w:line="259" w:lineRule="auto"/>
              <w:rPr>
                <w:rFonts w:eastAsia="Meiryo" w:cs="Arial"/>
                <w:bCs/>
                <w:noProof/>
                <w:color w:val="000000" w:themeColor="text1"/>
                <w:szCs w:val="18"/>
                <w:lang w:val="pt-BR"/>
              </w:rPr>
            </w:pPr>
            <w:r w:rsidRPr="1885860D">
              <w:rPr>
                <w:noProof/>
                <w:color w:val="000000" w:themeColor="text1"/>
                <w:lang w:val="pt-BR"/>
              </w:rPr>
              <w:t>AUXILIAR DE ESCRITÓRIO</w:t>
            </w:r>
          </w:p>
          <w:p w14:paraId="26DAA9C8" w14:textId="76354819" w:rsidR="2EFA40E5" w:rsidRDefault="1885860D" w:rsidP="00B01B58">
            <w:pPr>
              <w:spacing w:line="259" w:lineRule="auto"/>
              <w:rPr>
                <w:noProof/>
                <w:color w:val="0D0D0D" w:themeColor="text1" w:themeTint="F2"/>
                <w:lang w:val="pt-BR"/>
              </w:rPr>
            </w:pPr>
            <w:r w:rsidRPr="1885860D">
              <w:rPr>
                <w:lang w:val="pt-BR"/>
              </w:rPr>
              <w:t>Apesar de ter sido registrado como Auxiliar de Escritório, eu exerci a função de produtor de conteúdos Visuais e Audiovisuais pela empresa “Igreja Presbiteriana Independente Central de Presidente Prudente”.</w:t>
            </w:r>
          </w:p>
        </w:tc>
      </w:tr>
    </w:tbl>
    <w:p w14:paraId="37F98AA7" w14:textId="5B47BD30" w:rsidR="00287B73" w:rsidRPr="00E42F80" w:rsidRDefault="00287B73" w:rsidP="2EFA40E5">
      <w:pPr>
        <w:tabs>
          <w:tab w:val="left" w:pos="990"/>
        </w:tabs>
        <w:rPr>
          <w:noProof/>
          <w:u w:val="single"/>
          <w:lang w:val="pt-BR"/>
        </w:rPr>
      </w:pPr>
    </w:p>
    <w:sectPr w:rsidR="00287B73" w:rsidRPr="00E42F80" w:rsidSect="002D3CA3">
      <w:headerReference w:type="default" r:id="rId10"/>
      <w:foot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311BC" w14:textId="77777777" w:rsidR="00877C6A" w:rsidRDefault="00877C6A" w:rsidP="000C45FF">
      <w:r>
        <w:separator/>
      </w:r>
    </w:p>
  </w:endnote>
  <w:endnote w:type="continuationSeparator" w:id="0">
    <w:p w14:paraId="6021F9F9" w14:textId="77777777" w:rsidR="00877C6A" w:rsidRDefault="00877C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roman"/>
    <w:pitch w:val="default"/>
  </w:font>
  <w:font w:name="Meiryo">
    <w:altName w:val="メイリオ"/>
    <w:panose1 w:val="020B060403050404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0"/>
      <w:gridCol w:w="3580"/>
      <w:gridCol w:w="3580"/>
    </w:tblGrid>
    <w:tr w:rsidR="00287B73" w14:paraId="1537DC35" w14:textId="77777777" w:rsidTr="2EFA40E5">
      <w:tc>
        <w:tcPr>
          <w:tcW w:w="3580" w:type="dxa"/>
        </w:tcPr>
        <w:p w14:paraId="2A6F266A" w14:textId="1394A35A" w:rsidR="00287B73" w:rsidRDefault="00287B73" w:rsidP="2EFA40E5">
          <w:pPr>
            <w:pStyle w:val="Cabealho"/>
            <w:ind w:left="-115"/>
          </w:pPr>
        </w:p>
      </w:tc>
      <w:tc>
        <w:tcPr>
          <w:tcW w:w="3580" w:type="dxa"/>
        </w:tcPr>
        <w:p w14:paraId="434155C6" w14:textId="2C328DBB" w:rsidR="00287B73" w:rsidRDefault="00287B73" w:rsidP="2EFA40E5">
          <w:pPr>
            <w:pStyle w:val="Cabealho"/>
            <w:jc w:val="center"/>
          </w:pPr>
        </w:p>
      </w:tc>
      <w:tc>
        <w:tcPr>
          <w:tcW w:w="3580" w:type="dxa"/>
        </w:tcPr>
        <w:p w14:paraId="731258E2" w14:textId="0FC057A6" w:rsidR="00287B73" w:rsidRDefault="00287B73" w:rsidP="2EFA40E5">
          <w:pPr>
            <w:pStyle w:val="Cabealho"/>
            <w:ind w:right="-115"/>
            <w:jc w:val="right"/>
          </w:pPr>
        </w:p>
      </w:tc>
    </w:tr>
  </w:tbl>
  <w:p w14:paraId="45C82D6F" w14:textId="2B055727" w:rsidR="00287B73" w:rsidRDefault="00287B73" w:rsidP="2EFA40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5AB7" w14:textId="77777777" w:rsidR="00877C6A" w:rsidRDefault="00877C6A" w:rsidP="000C45FF">
      <w:r>
        <w:separator/>
      </w:r>
    </w:p>
  </w:footnote>
  <w:footnote w:type="continuationSeparator" w:id="0">
    <w:p w14:paraId="0E803FE1" w14:textId="77777777" w:rsidR="00877C6A" w:rsidRDefault="00877C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4170" w14:textId="77777777" w:rsidR="00287B73" w:rsidRPr="005A2450" w:rsidRDefault="00287B73">
    <w:pPr>
      <w:pStyle w:val="Cabealho"/>
      <w:rPr>
        <w:lang w:val="pt-BR"/>
      </w:rPr>
    </w:pPr>
    <w:r w:rsidRPr="005A2450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17747856" wp14:editId="6A392D2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F4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155E5"/>
    <w:rsid w:val="002400EB"/>
    <w:rsid w:val="00256CF7"/>
    <w:rsid w:val="0026487E"/>
    <w:rsid w:val="00281FD5"/>
    <w:rsid w:val="00287B73"/>
    <w:rsid w:val="002D3CA3"/>
    <w:rsid w:val="002D5281"/>
    <w:rsid w:val="002E7576"/>
    <w:rsid w:val="0030481B"/>
    <w:rsid w:val="003156FC"/>
    <w:rsid w:val="003254B5"/>
    <w:rsid w:val="00333B41"/>
    <w:rsid w:val="00370989"/>
    <w:rsid w:val="0037121F"/>
    <w:rsid w:val="003838AE"/>
    <w:rsid w:val="003A6B7D"/>
    <w:rsid w:val="003B06CA"/>
    <w:rsid w:val="004071FC"/>
    <w:rsid w:val="004142CD"/>
    <w:rsid w:val="00420463"/>
    <w:rsid w:val="00445947"/>
    <w:rsid w:val="004813B3"/>
    <w:rsid w:val="00496591"/>
    <w:rsid w:val="004A6DF4"/>
    <w:rsid w:val="004C63E4"/>
    <w:rsid w:val="004D3011"/>
    <w:rsid w:val="004D7BD7"/>
    <w:rsid w:val="005262AC"/>
    <w:rsid w:val="005A2450"/>
    <w:rsid w:val="005C4817"/>
    <w:rsid w:val="005E39D5"/>
    <w:rsid w:val="005F2902"/>
    <w:rsid w:val="00600670"/>
    <w:rsid w:val="0062123A"/>
    <w:rsid w:val="00646E75"/>
    <w:rsid w:val="006771D0"/>
    <w:rsid w:val="006E24E2"/>
    <w:rsid w:val="00702845"/>
    <w:rsid w:val="00715FCB"/>
    <w:rsid w:val="00743101"/>
    <w:rsid w:val="007775E1"/>
    <w:rsid w:val="007867A0"/>
    <w:rsid w:val="007927F5"/>
    <w:rsid w:val="007D4DDB"/>
    <w:rsid w:val="00802CA0"/>
    <w:rsid w:val="00872B89"/>
    <w:rsid w:val="00877C6A"/>
    <w:rsid w:val="008862B1"/>
    <w:rsid w:val="00886E83"/>
    <w:rsid w:val="009260CD"/>
    <w:rsid w:val="00940102"/>
    <w:rsid w:val="00941BED"/>
    <w:rsid w:val="00952C25"/>
    <w:rsid w:val="00A2118D"/>
    <w:rsid w:val="00A238A5"/>
    <w:rsid w:val="00A2629B"/>
    <w:rsid w:val="00A75B75"/>
    <w:rsid w:val="00AD76E2"/>
    <w:rsid w:val="00B01B58"/>
    <w:rsid w:val="00B06E4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CE6F8C"/>
    <w:rsid w:val="00D04BFE"/>
    <w:rsid w:val="00D2522B"/>
    <w:rsid w:val="00D36007"/>
    <w:rsid w:val="00D40ACF"/>
    <w:rsid w:val="00D422DE"/>
    <w:rsid w:val="00D516B7"/>
    <w:rsid w:val="00D5459D"/>
    <w:rsid w:val="00DA1F4D"/>
    <w:rsid w:val="00DD172A"/>
    <w:rsid w:val="00E25A26"/>
    <w:rsid w:val="00E42F80"/>
    <w:rsid w:val="00E4381A"/>
    <w:rsid w:val="00E55D74"/>
    <w:rsid w:val="00E71294"/>
    <w:rsid w:val="00EB4101"/>
    <w:rsid w:val="00ED10F8"/>
    <w:rsid w:val="00F4284A"/>
    <w:rsid w:val="00F60274"/>
    <w:rsid w:val="00F77FB9"/>
    <w:rsid w:val="00F87FBC"/>
    <w:rsid w:val="00FB068F"/>
    <w:rsid w:val="1885860D"/>
    <w:rsid w:val="2EF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7D87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customStyle="1" w:styleId="Mention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10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Local\Microsoft\Office\16.0\DTS\pt-BR%7b5A8F4A75-B354-4B34-9539-83B22C06DF86%7d\%7b8804A24F-56F8-4BD9-AFD7-3BE1123C8D7C%7dtf00546271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{8804A24F-56F8-4BD9-AFD7-3BE1123C8D7C}tf00546271.dotx</Template>
  <TotalTime>0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2020-07-09T11:45:00Z</dcterms:created>
  <dcterms:modified xsi:type="dcterms:W3CDTF">2021-11-15T20:31:00Z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KeyPoints">
    <vt:lpwstr/>
  </property>
</Properties>
</file>