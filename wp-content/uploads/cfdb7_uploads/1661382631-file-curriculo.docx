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3023"/>
        <w:gridCol w:w="379"/>
        <w:gridCol w:w="6534"/>
      </w:tblGrid>
      <w:tr w:rsidR="00E36000" w:rsidRPr="00E04DEA" w14:paraId="3B5345C9" w14:textId="77777777" w:rsidTr="00D92DF9">
        <w:tc>
          <w:tcPr>
            <w:tcW w:w="3023" w:type="dxa"/>
          </w:tcPr>
          <w:sdt>
            <w:sdtPr>
              <w:rPr>
                <w:sz w:val="40"/>
                <w:szCs w:val="30"/>
              </w:rPr>
              <w:alias w:val="Insira seu nome:"/>
              <w:tag w:val="Insira seu nome:"/>
              <w:id w:val="-14534842"/>
              <w:placeholder>
                <w:docPart w:val="605A58B5F2F54DD08F3C8096077CD7B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A085EED" w14:textId="7AA958AD" w:rsidR="00E36000" w:rsidRPr="00E04DEA" w:rsidRDefault="003937DD" w:rsidP="004075D7">
                <w:pPr>
                  <w:pStyle w:val="Ttulo1"/>
                </w:pPr>
                <w:r>
                  <w:rPr>
                    <w:sz w:val="40"/>
                    <w:szCs w:val="30"/>
                  </w:rPr>
                  <w:t>Marcus Vinícius Ramos de Araújo.</w:t>
                </w:r>
              </w:p>
            </w:sdtContent>
          </w:sdt>
          <w:p w14:paraId="2E2E9386" w14:textId="77777777" w:rsidR="00E36000" w:rsidRPr="00E04DEA" w:rsidRDefault="00E36000" w:rsidP="009236F6">
            <w:pPr>
              <w:pStyle w:val="Grfico"/>
            </w:pPr>
            <w:r w:rsidRPr="00E04DEA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60CA12AD" wp14:editId="433B4F1D">
                      <wp:extent cx="329184" cy="329184"/>
                      <wp:effectExtent l="0" t="0" r="13970" b="13970"/>
                      <wp:docPr id="6" name="Grupo 43" descr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" name="Forma Livre 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orma Livre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82EDDC" id="Grupo 43" o:spid="_x0000_s1026" alt="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ll2BXy8UAABNcgAADgAAAAAAAAAAAAAAAAAuAgAAZHJzL2Uyb0RvYy54bWxQ&#10;SwECLQAUAAYACAAAACEAaEcb0NgAAAADAQAADwAAAAAAAAAAAAAAAACJFgAAZHJzL2Rvd25yZXYu&#10;eG1sUEsFBgAAAAAEAAQA8wAAAI4XAAAAAA==&#10;">
                      <v:shape id="Forma Livre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BDE4509" w14:textId="64627BA8" w:rsidR="00E36000" w:rsidRPr="00D92DF9" w:rsidRDefault="00D92DF9" w:rsidP="0009079F">
            <w:pPr>
              <w:pStyle w:val="Ttulo3"/>
              <w:rPr>
                <w:rFonts w:ascii="Calibri" w:hAnsi="Calibri" w:cs="Calibri"/>
                <w:sz w:val="20"/>
                <w:szCs w:val="22"/>
              </w:rPr>
            </w:pPr>
            <w:r w:rsidRPr="00D92DF9">
              <w:rPr>
                <w:rFonts w:ascii="Calibri" w:hAnsi="Calibri" w:cs="Calibri"/>
                <w:sz w:val="20"/>
                <w:szCs w:val="22"/>
              </w:rPr>
              <w:t>marcusramos651@gmail.com</w:t>
            </w:r>
          </w:p>
          <w:p w14:paraId="290B3D71" w14:textId="77777777" w:rsidR="00E36000" w:rsidRPr="00E04DEA" w:rsidRDefault="00E36000" w:rsidP="009236F6">
            <w:pPr>
              <w:pStyle w:val="Grfico"/>
            </w:pPr>
            <w:r w:rsidRPr="00E04DEA"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5556E453" wp14:editId="0182275D">
                      <wp:extent cx="329184" cy="329184"/>
                      <wp:effectExtent l="0" t="0" r="13970" b="13970"/>
                      <wp:docPr id="9" name="Grupo 37" descr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0" name="Forma Livre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orma Livre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415E36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Ph3X4FnJQAA3N4AAA4AAAAAAAAAAAAAAAAA&#10;LgIAAGRycy9lMm9Eb2MueG1sUEsBAi0AFAAGAAgAAAAhAGhHG9DYAAAAAwEAAA8AAAAAAAAAAAAA&#10;AAAAwScAAGRycy9kb3ducmV2LnhtbFBLBQYAAAAABAAEAPMAAADGKAAAAAA=&#10;">
                      <v:shape id="Forma Livre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F40E35B" w14:textId="76114CA9" w:rsidR="00E36000" w:rsidRPr="00E04DEA" w:rsidRDefault="00D92DF9" w:rsidP="0009079F">
            <w:pPr>
              <w:pStyle w:val="Ttulo3"/>
            </w:pPr>
            <w:r>
              <w:t>(18)99680-7124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3023"/>
            </w:tblGrid>
            <w:tr w:rsidR="00E36000" w:rsidRPr="00E04DEA" w14:paraId="3E278E1A" w14:textId="77777777" w:rsidTr="00D92DF9">
              <w:trPr>
                <w:trHeight w:val="92"/>
              </w:trPr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14:paraId="675EE296" w14:textId="7F739C25" w:rsidR="00E36000" w:rsidRPr="00E04DEA" w:rsidRDefault="00E36000" w:rsidP="0070673F">
                  <w:pPr>
                    <w:pStyle w:val="Ttulo3"/>
                  </w:pPr>
                </w:p>
              </w:tc>
            </w:tr>
          </w:tbl>
          <w:p w14:paraId="0E834DB8" w14:textId="77777777" w:rsidR="00E36000" w:rsidRPr="00E04DEA" w:rsidRDefault="00E36000" w:rsidP="0009079F"/>
        </w:tc>
        <w:tc>
          <w:tcPr>
            <w:tcW w:w="379" w:type="dxa"/>
          </w:tcPr>
          <w:p w14:paraId="5E495040" w14:textId="77777777" w:rsidR="00E36000" w:rsidRDefault="00E36000" w:rsidP="00E36000"/>
        </w:tc>
        <w:tc>
          <w:tcPr>
            <w:tcW w:w="6534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534"/>
            </w:tblGrid>
            <w:tr w:rsidR="00E36000" w:rsidRPr="00E04DEA" w14:paraId="61CDACDB" w14:textId="77777777" w:rsidTr="00E36000">
              <w:trPr>
                <w:trHeight w:val="10512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14:paraId="3D98A13C" w14:textId="36D394BD" w:rsidR="00E36000" w:rsidRPr="00E04DEA" w:rsidRDefault="008379B5" w:rsidP="0009079F">
                  <w:pPr>
                    <w:pStyle w:val="Ttulo2"/>
                  </w:pPr>
                  <w:sdt>
                    <w:sdtPr>
                      <w:alias w:val="Insira o nome do destinatário:"/>
                      <w:tag w:val="Insira o nome do destinatário:"/>
                      <w:id w:val="-856427655"/>
                      <w:placeholder>
                        <w:docPart w:val="649DC6D4F8C74075A3658DAD1C69BF9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92DF9">
                        <w:t>OXYGEN WEB</w:t>
                      </w:r>
                    </w:sdtContent>
                  </w:sdt>
                </w:p>
                <w:p w14:paraId="59085607" w14:textId="433982B7" w:rsidR="00E36000" w:rsidRPr="00E04DEA" w:rsidRDefault="00D92DF9" w:rsidP="0009079F">
                  <w:pPr>
                    <w:pStyle w:val="Ttulo2"/>
                  </w:pPr>
                  <w:r>
                    <w:t>ESTÁGIO / PROJETO KURIRIN</w:t>
                  </w:r>
                </w:p>
                <w:p w14:paraId="2FD9200A" w14:textId="2CE750A2" w:rsidR="00E36000" w:rsidRDefault="00E36000" w:rsidP="00BC2A58">
                  <w:pPr>
                    <w:pStyle w:val="Saudao"/>
                    <w:rPr>
                      <w:lang w:bidi="pt-BR"/>
                    </w:rPr>
                  </w:pPr>
                  <w:r w:rsidRPr="00E04DEA">
                    <w:rPr>
                      <w:lang w:bidi="pt-BR"/>
                    </w:rPr>
                    <w:t>Prezad</w:t>
                  </w:r>
                  <w:r w:rsidR="003937DD">
                    <w:rPr>
                      <w:lang w:bidi="pt-BR"/>
                    </w:rPr>
                    <w:t>a</w:t>
                  </w:r>
                  <w:r w:rsidRPr="00E04DEA">
                    <w:rPr>
                      <w:lang w:bidi="pt-BR"/>
                    </w:rPr>
                    <w:t xml:space="preserve"> </w:t>
                  </w:r>
                  <w:sdt>
                    <w:sdtPr>
                      <w:alias w:val="Insira o nome do destinatário:"/>
                      <w:tag w:val="Insira o nome do destinatário:"/>
                      <w:id w:val="1360702765"/>
                      <w:placeholder>
                        <w:docPart w:val="09BC6A3DE5A64634A25664AA47A361F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92DF9">
                        <w:t>OXYGEN WEB</w:t>
                      </w:r>
                    </w:sdtContent>
                  </w:sdt>
                  <w:r w:rsidRPr="00E04DEA">
                    <w:rPr>
                      <w:lang w:bidi="pt-BR"/>
                    </w:rPr>
                    <w:t>,</w:t>
                  </w:r>
                </w:p>
                <w:p w14:paraId="6AFDA835" w14:textId="34FB8C07" w:rsidR="00D92DF9" w:rsidRDefault="00D92DF9" w:rsidP="00D92DF9">
                  <w:pPr>
                    <w:rPr>
                      <w:lang w:bidi="pt-BR"/>
                    </w:rPr>
                  </w:pPr>
                  <w:r>
                    <w:rPr>
                      <w:lang w:bidi="pt-BR"/>
                    </w:rPr>
                    <w:t>Me chamo Marcus V</w:t>
                  </w:r>
                  <w:r w:rsidR="003937DD">
                    <w:rPr>
                      <w:lang w:bidi="pt-BR"/>
                    </w:rPr>
                    <w:t>i</w:t>
                  </w:r>
                  <w:r>
                    <w:rPr>
                      <w:lang w:bidi="pt-BR"/>
                    </w:rPr>
                    <w:t>n</w:t>
                  </w:r>
                  <w:r w:rsidR="003937DD">
                    <w:rPr>
                      <w:lang w:bidi="pt-BR"/>
                    </w:rPr>
                    <w:t>í</w:t>
                  </w:r>
                  <w:r>
                    <w:rPr>
                      <w:lang w:bidi="pt-BR"/>
                    </w:rPr>
                    <w:t xml:space="preserve">cius Ramos de </w:t>
                  </w:r>
                  <w:proofErr w:type="spellStart"/>
                  <w:r>
                    <w:rPr>
                      <w:lang w:bidi="pt-BR"/>
                    </w:rPr>
                    <w:t>Araujo</w:t>
                  </w:r>
                  <w:proofErr w:type="spellEnd"/>
                  <w:r>
                    <w:rPr>
                      <w:lang w:bidi="pt-BR"/>
                    </w:rPr>
                    <w:t xml:space="preserve">, atualmente sou estudante de Ciência da Computação do 2º Termo na FIPP- UNOESTE. Por indicação de colegas de outros cursos soube do projeto </w:t>
                  </w:r>
                  <w:proofErr w:type="spellStart"/>
                  <w:r>
                    <w:rPr>
                      <w:lang w:bidi="pt-BR"/>
                    </w:rPr>
                    <w:t>kuririn</w:t>
                  </w:r>
                  <w:proofErr w:type="spellEnd"/>
                  <w:r>
                    <w:rPr>
                      <w:lang w:bidi="pt-BR"/>
                    </w:rPr>
                    <w:t xml:space="preserve"> na </w:t>
                  </w:r>
                  <w:r w:rsidR="003937DD">
                    <w:rPr>
                      <w:lang w:bidi="pt-BR"/>
                    </w:rPr>
                    <w:t>sua empresa</w:t>
                  </w:r>
                  <w:r>
                    <w:rPr>
                      <w:lang w:bidi="pt-BR"/>
                    </w:rPr>
                    <w:t xml:space="preserve"> e oportunidades de Estágio.</w:t>
                  </w:r>
                </w:p>
                <w:p w14:paraId="577C6EA3" w14:textId="5BAD5554" w:rsidR="00D92DF9" w:rsidRDefault="00D92DF9" w:rsidP="00D92DF9">
                  <w:pPr>
                    <w:rPr>
                      <w:lang w:bidi="pt-BR"/>
                    </w:rPr>
                  </w:pPr>
                  <w:r>
                    <w:rPr>
                      <w:lang w:bidi="pt-BR"/>
                    </w:rPr>
                    <w:t>Qualificações:</w:t>
                  </w:r>
                </w:p>
                <w:p w14:paraId="708E1EFB" w14:textId="4E038F3F" w:rsidR="00D92DF9" w:rsidRDefault="00D92DF9" w:rsidP="00D92DF9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lang w:bidi="pt-BR"/>
                    </w:rPr>
                  </w:pPr>
                  <w:r>
                    <w:rPr>
                      <w:lang w:bidi="pt-BR"/>
                    </w:rPr>
                    <w:t>Tenho um conhecimento intermediário na Linguagem C</w:t>
                  </w:r>
                </w:p>
                <w:p w14:paraId="799B442B" w14:textId="3086260C" w:rsidR="00D92DF9" w:rsidRDefault="00D92DF9" w:rsidP="00D92DF9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lang w:bidi="pt-BR"/>
                    </w:rPr>
                  </w:pPr>
                  <w:r>
                    <w:rPr>
                      <w:lang w:bidi="pt-BR"/>
                    </w:rPr>
                    <w:t xml:space="preserve">Conhecimento intermediário em HTML5 e CSS3, com uma base bem sólida. </w:t>
                  </w:r>
                </w:p>
                <w:p w14:paraId="256E79BF" w14:textId="222A9329" w:rsidR="00D92DF9" w:rsidRDefault="00D92DF9" w:rsidP="00D92DF9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lang w:bidi="pt-BR"/>
                    </w:rPr>
                  </w:pPr>
                  <w:r>
                    <w:rPr>
                      <w:lang w:bidi="pt-BR"/>
                    </w:rPr>
                    <w:t>Conhecimento Intermediário em Python e JS.</w:t>
                  </w:r>
                </w:p>
                <w:p w14:paraId="565C5DA4" w14:textId="4BFB38DA" w:rsidR="00D92DF9" w:rsidRPr="00D92DF9" w:rsidRDefault="00D92DF9" w:rsidP="00D92DF9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lang w:bidi="pt-BR"/>
                    </w:rPr>
                  </w:pPr>
                  <w:r>
                    <w:rPr>
                      <w:lang w:bidi="pt-BR"/>
                    </w:rPr>
                    <w:t xml:space="preserve">Desenvolvi um site completo em </w:t>
                  </w:r>
                  <w:proofErr w:type="spellStart"/>
                  <w:r>
                    <w:rPr>
                      <w:lang w:bidi="pt-BR"/>
                    </w:rPr>
                    <w:t>WordPress</w:t>
                  </w:r>
                  <w:proofErr w:type="spellEnd"/>
                  <w:r>
                    <w:rPr>
                      <w:lang w:bidi="pt-BR"/>
                    </w:rPr>
                    <w:t xml:space="preserve"> com poucas alterações no PHP. Segue o domínio caso haja interesse: </w:t>
                  </w:r>
                  <w:hyperlink r:id="rId11" w:history="1">
                    <w:r w:rsidRPr="00D92DF9">
                      <w:rPr>
                        <w:rStyle w:val="Hyperlink"/>
                        <w:lang w:bidi="pt-BR"/>
                      </w:rPr>
                      <w:t>https://www.crcursospreparatorios.c</w:t>
                    </w:r>
                    <w:r w:rsidRPr="00D92DF9">
                      <w:rPr>
                        <w:rStyle w:val="Hyperlink"/>
                        <w:lang w:bidi="pt-BR"/>
                      </w:rPr>
                      <w:t>o</w:t>
                    </w:r>
                    <w:r w:rsidRPr="00D92DF9">
                      <w:rPr>
                        <w:rStyle w:val="Hyperlink"/>
                        <w:lang w:bidi="pt-BR"/>
                      </w:rPr>
                      <w:t>m/</w:t>
                    </w:r>
                  </w:hyperlink>
                </w:p>
                <w:p w14:paraId="3F5355C1" w14:textId="24720722" w:rsidR="00E36000" w:rsidRPr="00E04DEA" w:rsidRDefault="00E36000" w:rsidP="00D92DF9"/>
                <w:p w14:paraId="7B0DA54D" w14:textId="77777777" w:rsidR="00E36000" w:rsidRPr="00E04DEA" w:rsidRDefault="008379B5" w:rsidP="00BC2A58">
                  <w:pPr>
                    <w:pStyle w:val="Encerramento"/>
                  </w:pPr>
                  <w:sdt>
                    <w:sdtPr>
                      <w:alias w:val="Atenciosamente:"/>
                      <w:tag w:val="Atenciosamente:"/>
                      <w:id w:val="1167130124"/>
                      <w:placeholder>
                        <w:docPart w:val="C2E6B9C0C8B7468FA7C5CDC08E7572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36000" w:rsidRPr="00E04DEA">
                        <w:rPr>
                          <w:lang w:bidi="pt-BR"/>
                        </w:rPr>
                        <w:t>Atenciosamente</w:t>
                      </w:r>
                    </w:sdtContent>
                  </w:sdt>
                  <w:r w:rsidR="00E36000" w:rsidRPr="00E04DEA">
                    <w:rPr>
                      <w:lang w:bidi="pt-BR"/>
                    </w:rPr>
                    <w:t>,</w:t>
                  </w:r>
                </w:p>
                <w:sdt>
                  <w:sdtPr>
                    <w:alias w:val="Insira seu nome:"/>
                    <w:tag w:val="Insira seu nome:"/>
                    <w:id w:val="1554041649"/>
                    <w:placeholder>
                      <w:docPart w:val="454212CABD624C18BA23460B8894544C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558B7328" w14:textId="20622EAF" w:rsidR="00E36000" w:rsidRPr="00E04DEA" w:rsidRDefault="00D92DF9" w:rsidP="00AD633E">
                      <w:pPr>
                        <w:pStyle w:val="Assinatura"/>
                      </w:pPr>
                      <w:r>
                        <w:t>Marcus Vinícius Ramos de Ara</w:t>
                      </w:r>
                      <w:r w:rsidR="003937DD">
                        <w:t>ú</w:t>
                      </w:r>
                      <w:r>
                        <w:t>jo</w:t>
                      </w:r>
                      <w:r w:rsidR="003937DD">
                        <w:t>.</w:t>
                      </w:r>
                    </w:p>
                  </w:sdtContent>
                </w:sdt>
              </w:tc>
            </w:tr>
          </w:tbl>
          <w:p w14:paraId="2A6D39E8" w14:textId="77777777" w:rsidR="00E36000" w:rsidRPr="00E04DEA" w:rsidRDefault="00E36000" w:rsidP="0009079F"/>
        </w:tc>
      </w:tr>
    </w:tbl>
    <w:p w14:paraId="04A8F4F5" w14:textId="77777777" w:rsidR="00364982" w:rsidRDefault="00364982" w:rsidP="002927E4">
      <w:pPr>
        <w:pStyle w:val="SemEspaamento"/>
      </w:pPr>
    </w:p>
    <w:sectPr w:rsidR="00364982" w:rsidSect="004D60D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4" w:right="979" w:bottom="2304" w:left="979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F7E7" w14:textId="77777777" w:rsidR="008379B5" w:rsidRDefault="008379B5" w:rsidP="005E79E1">
      <w:pPr>
        <w:spacing w:after="0" w:line="240" w:lineRule="auto"/>
      </w:pPr>
      <w:r>
        <w:separator/>
      </w:r>
    </w:p>
  </w:endnote>
  <w:endnote w:type="continuationSeparator" w:id="0">
    <w:p w14:paraId="143855A7" w14:textId="77777777" w:rsidR="008379B5" w:rsidRDefault="008379B5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5633D" w14:textId="77777777" w:rsidR="00087030" w:rsidRDefault="00087030" w:rsidP="00087030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364982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  <w:r w:rsidRPr="00DC79BB">
          <w:rPr>
            <w:noProof/>
            <w:lang w:bidi="pt-BR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2759AC5" wp14:editId="44BF3E4C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v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v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v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v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v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v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v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v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v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64965800" id="Grupo 4" o:spid="_x0000_s1026" alt="&quot;&quot;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zS33dqkZAACl&#10;swAADgAAAAAAAAAAAAAAAAAuAgAAZHJzL2Uyb0RvYy54bWxQSwECLQAUAAYACAAAACEAc7c4/NoA&#10;AAAFAQAADwAAAAAAAAAAAAAAAAADHAAAZHJzL2Rvd25yZXYueG1sUEsFBgAAAAAEAAQA8wAAAAod&#10;AAAAAA==&#10;">
                  <o:lock v:ext="edit" aspectratio="t"/>
    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5737" w14:textId="77777777" w:rsidR="00087030" w:rsidRDefault="00087030">
    <w:pPr>
      <w:pStyle w:val="Rodap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5372F13" wp14:editId="4115D554">
              <wp:simplePos x="0" y="0"/>
              <wp:positionH relativeFrom="margin">
                <wp:align>center</wp:align>
              </wp:positionH>
              <wp:positionV relativeFrom="page">
                <wp:posOffset>9752330</wp:posOffset>
              </wp:positionV>
              <wp:extent cx="6812280" cy="438785"/>
              <wp:effectExtent l="0" t="0" r="17780" b="33020"/>
              <wp:wrapNone/>
              <wp:docPr id="26" name="Grup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27" name="Forma Liv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v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v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77C3E7" id="Grupo 4" o:spid="_x0000_s1026" alt="&quot;&quot;" style="position:absolute;margin-left:0;margin-top:767.9pt;width:536.4pt;height:34.55pt;z-index:251665408;mso-width-percent:877;mso-height-percent:45;mso-position-horizontal:center;mso-position-horizontal-relative:margin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">
              <o:lock v:ext="edit" aspectratio="t"/>
              <v:shape id="Forma Livre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2997" w14:textId="77777777" w:rsidR="008379B5" w:rsidRDefault="008379B5" w:rsidP="005E79E1">
      <w:pPr>
        <w:spacing w:after="0" w:line="240" w:lineRule="auto"/>
      </w:pPr>
      <w:r>
        <w:separator/>
      </w:r>
    </w:p>
  </w:footnote>
  <w:footnote w:type="continuationSeparator" w:id="0">
    <w:p w14:paraId="3DC7A41C" w14:textId="77777777" w:rsidR="008379B5" w:rsidRDefault="008379B5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3C10" w14:textId="77777777" w:rsidR="005E79E1" w:rsidRDefault="005E79E1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64D6B0E" wp14:editId="6310B1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15C032" id="Grupo 17" o:spid="_x0000_s1026" alt="&quot;&quot;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1B35" w14:textId="77777777" w:rsidR="00087030" w:rsidRDefault="00087030">
    <w:pPr>
      <w:pStyle w:val="Cabealho"/>
    </w:pPr>
    <w:r w:rsidRPr="00DC79BB">
      <w:rPr>
        <w:noProof/>
        <w:lang w:bidi="pt-B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7C5D56E" wp14:editId="7B99C5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A77920" id="Grupo 17" o:spid="_x0000_s1026" alt="&quot;&quot;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AN4FVrZxYAAIOsAAAOAAAAAAAAAAAAAAAAAC4CAABkcnMvZTJvRG9jLnht&#10;bFBLAQItABQABgAIAAAAIQBM8Qrl3AAAAAUBAAAPAAAAAAAAAAAAAAAAAMEYAABkcnMvZG93bnJl&#10;di54bWxQSwUGAAAAAAQABADzAAAAyhkAAAAA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FA412B"/>
    <w:multiLevelType w:val="hybridMultilevel"/>
    <w:tmpl w:val="94920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9"/>
    <w:rsid w:val="00026C8E"/>
    <w:rsid w:val="00065295"/>
    <w:rsid w:val="00087030"/>
    <w:rsid w:val="000F37D7"/>
    <w:rsid w:val="001A183F"/>
    <w:rsid w:val="00253B9D"/>
    <w:rsid w:val="002927E4"/>
    <w:rsid w:val="00293B83"/>
    <w:rsid w:val="002A4640"/>
    <w:rsid w:val="002B444C"/>
    <w:rsid w:val="00364982"/>
    <w:rsid w:val="0038539E"/>
    <w:rsid w:val="003937DD"/>
    <w:rsid w:val="004070B6"/>
    <w:rsid w:val="004075D7"/>
    <w:rsid w:val="004242EC"/>
    <w:rsid w:val="004416AD"/>
    <w:rsid w:val="004A7848"/>
    <w:rsid w:val="004D60D0"/>
    <w:rsid w:val="004E4B02"/>
    <w:rsid w:val="005E79E1"/>
    <w:rsid w:val="00613F10"/>
    <w:rsid w:val="006A3CE7"/>
    <w:rsid w:val="0070673F"/>
    <w:rsid w:val="00764853"/>
    <w:rsid w:val="007C3892"/>
    <w:rsid w:val="007D0EFA"/>
    <w:rsid w:val="008379B5"/>
    <w:rsid w:val="008A188A"/>
    <w:rsid w:val="009236F6"/>
    <w:rsid w:val="00945A25"/>
    <w:rsid w:val="00A13396"/>
    <w:rsid w:val="00A56D1A"/>
    <w:rsid w:val="00AD633E"/>
    <w:rsid w:val="00BB6CA3"/>
    <w:rsid w:val="00BC2A58"/>
    <w:rsid w:val="00C04FDC"/>
    <w:rsid w:val="00C24763"/>
    <w:rsid w:val="00C70D10"/>
    <w:rsid w:val="00D92DF9"/>
    <w:rsid w:val="00E04DEA"/>
    <w:rsid w:val="00E15E6D"/>
    <w:rsid w:val="00E22177"/>
    <w:rsid w:val="00E36000"/>
    <w:rsid w:val="00E62D09"/>
    <w:rsid w:val="00ED349C"/>
    <w:rsid w:val="00F2556B"/>
    <w:rsid w:val="00F31E8E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21E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EA"/>
  </w:style>
  <w:style w:type="paragraph" w:styleId="Ttulo1">
    <w:name w:val="heading 1"/>
    <w:basedOn w:val="Normal"/>
    <w:link w:val="Ttulo1Ch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  <w:pPr>
      <w:spacing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5A25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945A25"/>
  </w:style>
  <w:style w:type="paragraph" w:styleId="Textoembloco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45A25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45A25"/>
  </w:style>
  <w:style w:type="paragraph" w:styleId="Corpodetexto2">
    <w:name w:val="Body Text 2"/>
    <w:basedOn w:val="Normal"/>
    <w:link w:val="Corpodetexto2Char"/>
    <w:uiPriority w:val="99"/>
    <w:semiHidden/>
    <w:unhideWhenUsed/>
    <w:rsid w:val="00945A25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45A25"/>
  </w:style>
  <w:style w:type="paragraph" w:styleId="Corpodetexto3">
    <w:name w:val="Body Text 3"/>
    <w:basedOn w:val="Normal"/>
    <w:link w:val="Corpodetexto3Char"/>
    <w:uiPriority w:val="99"/>
    <w:semiHidden/>
    <w:unhideWhenUsed/>
    <w:rsid w:val="00945A25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45A25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945A25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945A25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45A25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45A25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945A25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945A25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945A25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945A25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945A2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5A25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5A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5A25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945A25"/>
  </w:style>
  <w:style w:type="character" w:customStyle="1" w:styleId="DataChar">
    <w:name w:val="Data Char"/>
    <w:basedOn w:val="Fontepargpadro"/>
    <w:link w:val="Data"/>
    <w:uiPriority w:val="99"/>
    <w:semiHidden/>
    <w:rsid w:val="00945A25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45A25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945A25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945A25"/>
  </w:style>
  <w:style w:type="character" w:styleId="nfase">
    <w:name w:val="Emphasis"/>
    <w:basedOn w:val="Fontepargpadro"/>
    <w:uiPriority w:val="20"/>
    <w:semiHidden/>
    <w:unhideWhenUsed/>
    <w:qFormat/>
    <w:rsid w:val="00945A25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945A2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5A25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945A2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5A25"/>
    <w:rPr>
      <w:szCs w:val="20"/>
    </w:rPr>
  </w:style>
  <w:style w:type="table" w:styleId="TabeladeGrade1Clara">
    <w:name w:val="Grid Table 1 Light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945A25"/>
  </w:style>
  <w:style w:type="paragraph" w:styleId="EndereoHTML">
    <w:name w:val="HTML Address"/>
    <w:basedOn w:val="Normal"/>
    <w:link w:val="EndereoHTMLCh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945A25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945A2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945A25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5A25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945A25"/>
    <w:rPr>
      <w:i/>
      <w:iCs/>
    </w:rPr>
  </w:style>
  <w:style w:type="character" w:styleId="Hyperlink">
    <w:name w:val="Hyperlink"/>
    <w:basedOn w:val="Fontepargpadro"/>
    <w:uiPriority w:val="99"/>
    <w:unhideWhenUsed/>
    <w:rsid w:val="00945A25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945A25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945A25"/>
  </w:style>
  <w:style w:type="paragraph" w:styleId="Lista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945A25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945A25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945A25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945A25"/>
  </w:style>
  <w:style w:type="character" w:styleId="Nmerodepgina">
    <w:name w:val="page number"/>
    <w:basedOn w:val="Fontepargpadro"/>
    <w:uiPriority w:val="99"/>
    <w:semiHidden/>
    <w:unhideWhenUsed/>
    <w:rsid w:val="00945A25"/>
  </w:style>
  <w:style w:type="table" w:styleId="SimplesTabela1">
    <w:name w:val="Plain Table 1"/>
    <w:basedOn w:val="Tabela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945A25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945A25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semiHidden/>
    <w:unhideWhenUsed/>
    <w:qFormat/>
    <w:rsid w:val="00945A25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Caracteredegrfico">
    <w:name w:val="Caractere de gráfico"/>
    <w:basedOn w:val="Fontepargpadro"/>
    <w:link w:val="Grfico"/>
    <w:uiPriority w:val="10"/>
    <w:rsid w:val="00A13396"/>
  </w:style>
  <w:style w:type="character" w:styleId="MenoPendente">
    <w:name w:val="Unresolved Mention"/>
    <w:basedOn w:val="Fontepargpadro"/>
    <w:uiPriority w:val="99"/>
    <w:semiHidden/>
    <w:unhideWhenUsed/>
    <w:rsid w:val="00D9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cursospreparatorios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%20Ramos\AppData\Roaming\Microsoft\Templates\Carta%20de%20apresenta&#231;&#227;o%20criativa,%20elaborada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5A58B5F2F54DD08F3C8096077CD7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E32985-B501-44EB-B68E-BEF42D45F85B}"/>
      </w:docPartPr>
      <w:docPartBody>
        <w:p w:rsidR="00000000" w:rsidRDefault="003A749F">
          <w:pPr>
            <w:pStyle w:val="605A58B5F2F54DD08F3C8096077CD7B9"/>
          </w:pPr>
          <w:r w:rsidRPr="00C24763">
            <w:rPr>
              <w:lang w:bidi="pt-BR"/>
            </w:rPr>
            <w:t>SEU NOME</w:t>
          </w:r>
        </w:p>
      </w:docPartBody>
    </w:docPart>
    <w:docPart>
      <w:docPartPr>
        <w:name w:val="649DC6D4F8C74075A3658DAD1C69BF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ADD5FC-5F4D-4C4D-92A2-5E4954EB974F}"/>
      </w:docPartPr>
      <w:docPartBody>
        <w:p w:rsidR="00000000" w:rsidRDefault="003A749F">
          <w:pPr>
            <w:pStyle w:val="649DC6D4F8C74075A3658DAD1C69BF95"/>
          </w:pPr>
          <w:r w:rsidRPr="00E04DEA">
            <w:rPr>
              <w:lang w:bidi="pt-BR"/>
            </w:rPr>
            <w:t>Nome do destinatário</w:t>
          </w:r>
        </w:p>
      </w:docPartBody>
    </w:docPart>
    <w:docPart>
      <w:docPartPr>
        <w:name w:val="09BC6A3DE5A64634A25664AA47A361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028E70-6CCB-4B2F-9126-726D82173580}"/>
      </w:docPartPr>
      <w:docPartBody>
        <w:p w:rsidR="00000000" w:rsidRDefault="003A749F">
          <w:pPr>
            <w:pStyle w:val="09BC6A3DE5A64634A25664AA47A361F3"/>
          </w:pPr>
          <w:r w:rsidRPr="00E04DEA">
            <w:rPr>
              <w:lang w:bidi="pt-BR"/>
            </w:rPr>
            <w:t>Nome do destinatário</w:t>
          </w:r>
        </w:p>
      </w:docPartBody>
    </w:docPart>
    <w:docPart>
      <w:docPartPr>
        <w:name w:val="C2E6B9C0C8B7468FA7C5CDC08E7572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B16EAA-A23B-42B0-A421-F3155FA72DBE}"/>
      </w:docPartPr>
      <w:docPartBody>
        <w:p w:rsidR="00000000" w:rsidRDefault="003A749F">
          <w:pPr>
            <w:pStyle w:val="C2E6B9C0C8B7468FA7C5CDC08E75725E"/>
          </w:pPr>
          <w:r w:rsidRPr="00E04DEA">
            <w:rPr>
              <w:lang w:bidi="pt-BR"/>
            </w:rPr>
            <w:t>Atenciosamente</w:t>
          </w:r>
        </w:p>
      </w:docPartBody>
    </w:docPart>
    <w:docPart>
      <w:docPartPr>
        <w:name w:val="454212CABD624C18BA23460B88945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107E0-3440-4F2E-8F30-25532413AF5D}"/>
      </w:docPartPr>
      <w:docPartBody>
        <w:p w:rsidR="00000000" w:rsidRDefault="003A749F">
          <w:pPr>
            <w:pStyle w:val="454212CABD624C18BA23460B8894544C"/>
          </w:pPr>
          <w:r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9F"/>
    <w:rsid w:val="003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5A58B5F2F54DD08F3C8096077CD7B9">
    <w:name w:val="605A58B5F2F54DD08F3C8096077CD7B9"/>
  </w:style>
  <w:style w:type="paragraph" w:customStyle="1" w:styleId="D5972D4806D84C69BD443812E0417013">
    <w:name w:val="D5972D4806D84C69BD443812E0417013"/>
  </w:style>
  <w:style w:type="paragraph" w:customStyle="1" w:styleId="37D2476389F345018818E6195B9238A4">
    <w:name w:val="37D2476389F345018818E6195B9238A4"/>
  </w:style>
  <w:style w:type="paragraph" w:customStyle="1" w:styleId="1A47D7F829A24E1E8B82E2D30EF0E09A">
    <w:name w:val="1A47D7F829A24E1E8B82E2D30EF0E09A"/>
  </w:style>
  <w:style w:type="paragraph" w:customStyle="1" w:styleId="649DC6D4F8C74075A3658DAD1C69BF95">
    <w:name w:val="649DC6D4F8C74075A3658DAD1C69BF95"/>
  </w:style>
  <w:style w:type="paragraph" w:customStyle="1" w:styleId="339539626CDC413FADD42231CEDF8371">
    <w:name w:val="339539626CDC413FADD42231CEDF8371"/>
  </w:style>
  <w:style w:type="paragraph" w:customStyle="1" w:styleId="C0EC2D8EA01A4373A3AE38852763FD16">
    <w:name w:val="C0EC2D8EA01A4373A3AE38852763FD16"/>
  </w:style>
  <w:style w:type="paragraph" w:customStyle="1" w:styleId="09BC6A3DE5A64634A25664AA47A361F3">
    <w:name w:val="09BC6A3DE5A64634A25664AA47A361F3"/>
  </w:style>
  <w:style w:type="paragraph" w:customStyle="1" w:styleId="8B381CD4EA1A48FE9754B8E35E65C4EE">
    <w:name w:val="8B381CD4EA1A48FE9754B8E35E65C4EE"/>
  </w:style>
  <w:style w:type="paragraph" w:customStyle="1" w:styleId="C2E6B9C0C8B7468FA7C5CDC08E75725E">
    <w:name w:val="C2E6B9C0C8B7468FA7C5CDC08E75725E"/>
  </w:style>
  <w:style w:type="paragraph" w:customStyle="1" w:styleId="454212CABD624C18BA23460B8894544C">
    <w:name w:val="454212CABD624C18BA23460B88945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F692-830F-41F9-BA12-0C236AD73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9C4F8-E8EC-42D6-9396-4579BBE7C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9C447-5AE4-46A7-AEE6-AB10D4C95D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D5E76A7-0171-43D7-A225-3EB26BBA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criativa, elaborada pela MOO.dotx</Template>
  <TotalTime>0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OXYGEN WEB</dc:subject>
  <dc:creator/>
  <cp:keywords>Marcus Vinícius Ramos de Araújo.</cp:keywords>
  <dc:description/>
  <cp:lastModifiedBy/>
  <cp:revision>1</cp:revision>
  <dcterms:created xsi:type="dcterms:W3CDTF">2022-08-23T20:05:00Z</dcterms:created>
  <dcterms:modified xsi:type="dcterms:W3CDTF">2022-08-23T21:20:00Z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